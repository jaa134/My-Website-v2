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35"/>
        <w:tblW w:w="503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6155"/>
        <w:gridCol w:w="4645"/>
        <w:gridCol w:w="372"/>
      </w:tblGrid>
      <w:tr w:rsidR="00C67E81" w:rsidRPr="00CF1A49" w14:paraId="55A31380" w14:textId="5DEAE370" w:rsidTr="00C67E81">
        <w:trPr>
          <w:trHeight w:hRule="exact" w:val="2055"/>
        </w:trPr>
        <w:tc>
          <w:tcPr>
            <w:tcW w:w="6155" w:type="dxa"/>
            <w:tcMar>
              <w:top w:w="0" w:type="dxa"/>
              <w:bottom w:w="0" w:type="dxa"/>
            </w:tcMar>
          </w:tcPr>
          <w:p w14:paraId="10D23761" w14:textId="77777777" w:rsidR="00087D4D" w:rsidRPr="00375B41" w:rsidRDefault="00087D4D" w:rsidP="00B133F1">
            <w:pPr>
              <w:pStyle w:val="Title"/>
              <w:spacing w:after="60"/>
              <w:jc w:val="left"/>
              <w:rPr>
                <w:sz w:val="56"/>
              </w:rPr>
            </w:pPr>
            <w:bookmarkStart w:id="0" w:name="OLE_LINK3"/>
            <w:bookmarkStart w:id="1" w:name="OLE_LINK4"/>
            <w:r w:rsidRPr="00C85846">
              <w:rPr>
                <w:color w:val="000000" w:themeColor="text1"/>
                <w:sz w:val="56"/>
              </w:rPr>
              <w:t xml:space="preserve">Jacob </w:t>
            </w:r>
            <w:r w:rsidRPr="00A76E07">
              <w:rPr>
                <w:rStyle w:val="IntenseEmphasis"/>
                <w:b w:val="0"/>
                <w:bCs/>
                <w:sz w:val="56"/>
              </w:rPr>
              <w:t>ALSPAW</w:t>
            </w:r>
          </w:p>
          <w:p w14:paraId="6BA3504A" w14:textId="77777777" w:rsidR="00087D4D" w:rsidRPr="009128B3" w:rsidRDefault="00087D4D" w:rsidP="00B133F1">
            <w:pPr>
              <w:pStyle w:val="Heading2"/>
              <w:outlineLvl w:val="1"/>
              <w:rPr>
                <w:bCs/>
                <w:color w:val="000000" w:themeColor="text1"/>
              </w:rPr>
            </w:pPr>
            <w:r w:rsidRPr="009128B3">
              <w:t>Full-Stack Software Engineer</w:t>
            </w:r>
          </w:p>
          <w:p w14:paraId="734C0EBB" w14:textId="032E9038" w:rsidR="00087D4D" w:rsidRPr="009128B3" w:rsidRDefault="00087D4D" w:rsidP="003D7D73">
            <w:pPr>
              <w:pStyle w:val="ContactInfoEmphasis"/>
              <w:spacing w:line="240" w:lineRule="exact"/>
              <w:contextualSpacing w:val="0"/>
              <w:jc w:val="both"/>
              <w:rPr>
                <w:b w:val="0"/>
                <w:bCs/>
              </w:rPr>
            </w:pPr>
            <w:r w:rsidRPr="009128B3">
              <w:rPr>
                <w:b w:val="0"/>
                <w:bCs/>
                <w:color w:val="000000" w:themeColor="text1"/>
              </w:rPr>
              <w:t xml:space="preserve">Versatile and motivated software engineer with </w:t>
            </w:r>
            <w:r w:rsidR="00D92E32">
              <w:rPr>
                <w:b w:val="0"/>
                <w:bCs/>
                <w:color w:val="000000" w:themeColor="text1"/>
              </w:rPr>
              <w:t>7</w:t>
            </w:r>
            <w:r w:rsidRPr="009128B3">
              <w:rPr>
                <w:b w:val="0"/>
                <w:bCs/>
                <w:color w:val="000000" w:themeColor="text1"/>
              </w:rPr>
              <w:t xml:space="preserve"> years of experience in industry as a full-stack developer. Seeking position that will use my engineering / design skills to add significant creativity, talent, and professional service to</w:t>
            </w:r>
            <w:r>
              <w:rPr>
                <w:b w:val="0"/>
                <w:bCs/>
                <w:color w:val="000000" w:themeColor="text1"/>
              </w:rPr>
              <w:t xml:space="preserve"> company ventures.</w:t>
            </w:r>
          </w:p>
        </w:tc>
        <w:tc>
          <w:tcPr>
            <w:tcW w:w="4645" w:type="dxa"/>
          </w:tcPr>
          <w:p w14:paraId="47DE12D8" w14:textId="3B4A6893" w:rsidR="00087D4D" w:rsidRPr="00DA0883" w:rsidRDefault="00A91C8B" w:rsidP="00B133F1">
            <w:pPr>
              <w:jc w:val="right"/>
              <w:rPr>
                <w:rFonts w:cstheme="minorHAnsi"/>
                <w:color w:val="000000" w:themeColor="text1"/>
              </w:rPr>
            </w:pPr>
            <w:bookmarkStart w:id="2" w:name="OLE_LINK5"/>
            <w:bookmarkStart w:id="3" w:name="OLE_LINK6"/>
            <w:bookmarkStart w:id="4" w:name="OLE_LINK10"/>
            <w:bookmarkStart w:id="5" w:name="OLE_LINK11"/>
            <w:r>
              <w:rPr>
                <w:rFonts w:cstheme="minorHAnsi"/>
                <w:color w:val="000000" w:themeColor="text1"/>
              </w:rPr>
              <w:t>dev</w:t>
            </w:r>
            <w:r w:rsidR="00087D4D" w:rsidRPr="00DA0883">
              <w:rPr>
                <w:rFonts w:cstheme="minorHAnsi"/>
                <w:color w:val="000000" w:themeColor="text1"/>
              </w:rPr>
              <w:t>@</w:t>
            </w:r>
            <w:r>
              <w:rPr>
                <w:rFonts w:cstheme="minorHAnsi"/>
                <w:color w:val="000000" w:themeColor="text1"/>
              </w:rPr>
              <w:t>jacob-alspaw</w:t>
            </w:r>
            <w:r w:rsidR="00087D4D" w:rsidRPr="00DA0883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>com</w:t>
            </w:r>
            <w:r w:rsidR="00087D4D" w:rsidRPr="00DA0883">
              <w:rPr>
                <w:rFonts w:cstheme="minorHAnsi"/>
                <w:color w:val="000000" w:themeColor="text1"/>
              </w:rPr>
              <w:t xml:space="preserve"> </w:t>
            </w:r>
            <w:bookmarkEnd w:id="2"/>
            <w:bookmarkEnd w:id="3"/>
          </w:p>
          <w:bookmarkEnd w:id="4"/>
          <w:bookmarkEnd w:id="5"/>
          <w:p w14:paraId="2D85CC80" w14:textId="24BD5DA4" w:rsidR="00087D4D" w:rsidRPr="00DA0883" w:rsidRDefault="00087D4D" w:rsidP="00C67E81">
            <w:pPr>
              <w:spacing w:line="445" w:lineRule="exact"/>
              <w:jc w:val="right"/>
              <w:rPr>
                <w:rFonts w:cstheme="minorHAnsi"/>
                <w:color w:val="000000" w:themeColor="text1"/>
              </w:rPr>
            </w:pPr>
            <w:r w:rsidRPr="00DA0883">
              <w:rPr>
                <w:rFonts w:cstheme="minorHAnsi"/>
                <w:color w:val="000000" w:themeColor="text1"/>
              </w:rPr>
              <w:t>(636) 699-7344</w:t>
            </w:r>
          </w:p>
          <w:p w14:paraId="010310C9" w14:textId="7809800D" w:rsidR="00087D4D" w:rsidRPr="00DA0883" w:rsidRDefault="00087D4D" w:rsidP="00C67E81">
            <w:pPr>
              <w:spacing w:line="445" w:lineRule="exact"/>
              <w:jc w:val="right"/>
              <w:rPr>
                <w:rFonts w:cstheme="minorHAnsi"/>
                <w:color w:val="000000" w:themeColor="text1"/>
              </w:rPr>
            </w:pPr>
            <w:bookmarkStart w:id="6" w:name="OLE_LINK1"/>
            <w:bookmarkStart w:id="7" w:name="OLE_LINK2"/>
            <w:r w:rsidRPr="00DA0883">
              <w:rPr>
                <w:rFonts w:cstheme="minorHAnsi"/>
                <w:color w:val="000000" w:themeColor="text1"/>
              </w:rPr>
              <w:t xml:space="preserve">Littleton, Colorado </w:t>
            </w:r>
            <w:bookmarkEnd w:id="6"/>
            <w:bookmarkEnd w:id="7"/>
          </w:p>
          <w:p w14:paraId="6DA7B107" w14:textId="0E7196A9" w:rsidR="00087D4D" w:rsidRPr="00DA0883" w:rsidRDefault="00087D4D" w:rsidP="00C67E81">
            <w:pPr>
              <w:spacing w:line="445" w:lineRule="exact"/>
              <w:jc w:val="right"/>
              <w:rPr>
                <w:rFonts w:cstheme="minorHAnsi"/>
                <w:color w:val="000000" w:themeColor="text1"/>
              </w:rPr>
            </w:pPr>
            <w:r w:rsidRPr="00DA0883">
              <w:rPr>
                <w:rFonts w:cstheme="minorHAnsi"/>
                <w:color w:val="000000" w:themeColor="text1"/>
              </w:rPr>
              <w:t>jacob-alspaw.com</w:t>
            </w:r>
          </w:p>
          <w:p w14:paraId="553F5AB8" w14:textId="77777777" w:rsidR="00087D4D" w:rsidRPr="00DA0883" w:rsidRDefault="00087D4D" w:rsidP="00C67E81">
            <w:pPr>
              <w:spacing w:line="445" w:lineRule="exact"/>
              <w:jc w:val="right"/>
              <w:rPr>
                <w:rFonts w:cstheme="minorHAnsi"/>
                <w:color w:val="000000" w:themeColor="text1"/>
              </w:rPr>
            </w:pPr>
            <w:r w:rsidRPr="00DA0883">
              <w:rPr>
                <w:rStyle w:val="vanity-namedomain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>linkedin.com/in/</w:t>
            </w:r>
            <w:r w:rsidRPr="00DA0883">
              <w:rPr>
                <w:rStyle w:val="vanity-namedisplay-name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>jacob-alspaw</w:t>
            </w:r>
          </w:p>
          <w:p w14:paraId="7A882FEA" w14:textId="77777777" w:rsidR="00087D4D" w:rsidRPr="009128B3" w:rsidRDefault="00087D4D" w:rsidP="00B133F1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2" w:type="dxa"/>
          </w:tcPr>
          <w:p w14:paraId="17242A50" w14:textId="78D3E383" w:rsidR="00087D4D" w:rsidRPr="00DA0883" w:rsidRDefault="000A5D0B" w:rsidP="00B133F1">
            <w:pPr>
              <w:jc w:val="righ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</w:rPr>
              <w:drawing>
                <wp:anchor distT="0" distB="0" distL="114300" distR="114300" simplePos="0" relativeHeight="251660288" behindDoc="0" locked="0" layoutInCell="1" allowOverlap="1" wp14:anchorId="230C8DD6" wp14:editId="35165A8B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271145</wp:posOffset>
                  </wp:positionV>
                  <wp:extent cx="109220" cy="146050"/>
                  <wp:effectExtent l="0" t="0" r="5080" b="6350"/>
                  <wp:wrapNone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687BFEBE" wp14:editId="0242870B">
                  <wp:simplePos x="0" y="0"/>
                  <wp:positionH relativeFrom="margin">
                    <wp:posOffset>60960</wp:posOffset>
                  </wp:positionH>
                  <wp:positionV relativeFrom="margin">
                    <wp:posOffset>6985</wp:posOffset>
                  </wp:positionV>
                  <wp:extent cx="164465" cy="164465"/>
                  <wp:effectExtent l="0" t="0" r="635" b="635"/>
                  <wp:wrapSquare wrapText="bothSides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 wp14:anchorId="67583B2F" wp14:editId="5E3D0823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551815</wp:posOffset>
                  </wp:positionV>
                  <wp:extent cx="129540" cy="146050"/>
                  <wp:effectExtent l="0" t="0" r="0" b="635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153F">
              <w:rPr>
                <w:rFonts w:cstheme="minorHAnsi"/>
                <w:noProof/>
                <w:color w:val="000000" w:themeColor="text1"/>
              </w:rPr>
              <w:drawing>
                <wp:anchor distT="0" distB="0" distL="114300" distR="114300" simplePos="0" relativeHeight="251662336" behindDoc="0" locked="0" layoutInCell="1" allowOverlap="1" wp14:anchorId="6B1F40CC" wp14:editId="020A38C8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1132233</wp:posOffset>
                  </wp:positionV>
                  <wp:extent cx="127635" cy="146050"/>
                  <wp:effectExtent l="0" t="0" r="0" b="6350"/>
                  <wp:wrapNone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153F">
              <w:rPr>
                <w:rFonts w:cstheme="minorHAnsi"/>
                <w:noProof/>
                <w:color w:val="000000" w:themeColor="text1"/>
              </w:rPr>
              <w:drawing>
                <wp:anchor distT="0" distB="0" distL="114300" distR="114300" simplePos="0" relativeHeight="251661312" behindDoc="0" locked="0" layoutInCell="1" allowOverlap="1" wp14:anchorId="39024CA8" wp14:editId="0AFD25A8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842645</wp:posOffset>
                  </wp:positionV>
                  <wp:extent cx="137160" cy="137160"/>
                  <wp:effectExtent l="0" t="0" r="2540" b="2540"/>
                  <wp:wrapNone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7C1EA32" w14:textId="4F0CAC30" w:rsidR="00C16F28" w:rsidRDefault="00C16F28" w:rsidP="00E64532">
      <w:pPr>
        <w:pStyle w:val="Heading1"/>
        <w:spacing w:before="0" w:after="0" w:line="280" w:lineRule="exact"/>
      </w:pPr>
    </w:p>
    <w:p w14:paraId="51EE9092" w14:textId="16201492" w:rsidR="004E01EB" w:rsidRPr="00CF1A49" w:rsidRDefault="00000000" w:rsidP="00073035">
      <w:pPr>
        <w:pStyle w:val="Heading1"/>
        <w:spacing w:before="0" w:after="0"/>
      </w:pPr>
      <w:sdt>
        <w:sdtPr>
          <w:alias w:val="Experience:"/>
          <w:tag w:val="Experience:"/>
          <w:id w:val="-1983300934"/>
          <w:placeholder>
            <w:docPart w:val="E59BE7F5FBB249F5B9687EDE8673B7EC"/>
          </w:placeholder>
          <w:temporary/>
          <w:showingPlcHdr/>
          <w15:appearance w15:val="hidden"/>
        </w:sdtPr>
        <w:sdtContent>
          <w:r w:rsidR="004E01EB" w:rsidRPr="00AB6F1B">
            <w:rPr>
              <w:sz w:val="26"/>
              <w:szCs w:val="26"/>
            </w:rPr>
            <w:t>Experience</w:t>
          </w:r>
        </w:sdtContent>
      </w:sdt>
    </w:p>
    <w:tbl>
      <w:tblPr>
        <w:tblStyle w:val="TableGrid"/>
        <w:tblW w:w="5003" w:type="pct"/>
        <w:tblInd w:w="67" w:type="dxa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072"/>
      </w:tblGrid>
      <w:tr w:rsidR="00617508" w:rsidRPr="00CF1A49" w14:paraId="620AA2B4" w14:textId="77777777" w:rsidTr="00973E58">
        <w:trPr>
          <w:trHeight w:val="1152"/>
        </w:trPr>
        <w:tc>
          <w:tcPr>
            <w:tcW w:w="11072" w:type="dxa"/>
          </w:tcPr>
          <w:p w14:paraId="799160C0" w14:textId="7A941B4F" w:rsidR="00D92E32" w:rsidRPr="00960E8D" w:rsidRDefault="001B3E5D" w:rsidP="00D92E32">
            <w:pPr>
              <w:pStyle w:val="Heading3"/>
              <w:contextualSpacing w:val="0"/>
              <w:jc w:val="both"/>
              <w:outlineLvl w:val="2"/>
              <w:rPr>
                <w:rFonts w:cstheme="minorHAnsi"/>
                <w:color w:val="auto"/>
              </w:rPr>
            </w:pPr>
            <w:r w:rsidRPr="00D22D18">
              <w:rPr>
                <w:color w:val="auto"/>
              </w:rPr>
              <w:t>JANUARY</w:t>
            </w:r>
            <w:r w:rsidR="00D92E32" w:rsidRPr="00960E8D">
              <w:rPr>
                <w:rFonts w:cstheme="minorHAnsi"/>
                <w:color w:val="auto"/>
              </w:rPr>
              <w:t xml:space="preserve"> 20</w:t>
            </w:r>
            <w:r w:rsidR="00FC6B86">
              <w:rPr>
                <w:rFonts w:cstheme="minorHAnsi"/>
                <w:color w:val="auto"/>
              </w:rPr>
              <w:t>22</w:t>
            </w:r>
            <w:r w:rsidR="00D92E32" w:rsidRPr="00960E8D">
              <w:rPr>
                <w:rFonts w:cstheme="minorHAnsi"/>
                <w:color w:val="auto"/>
              </w:rPr>
              <w:t xml:space="preserve"> – </w:t>
            </w:r>
            <w:r w:rsidR="00D92E32">
              <w:rPr>
                <w:rFonts w:cstheme="minorHAnsi"/>
                <w:color w:val="auto"/>
              </w:rPr>
              <w:t>PRESENT</w:t>
            </w:r>
          </w:p>
          <w:p w14:paraId="593993E5" w14:textId="19211346" w:rsidR="00D92E32" w:rsidRPr="0098104A" w:rsidRDefault="00D92E32" w:rsidP="00D92E32">
            <w:pPr>
              <w:pStyle w:val="Heading2"/>
              <w:spacing w:after="0"/>
              <w:contextualSpacing w:val="0"/>
              <w:jc w:val="both"/>
              <w:outlineLvl w:val="1"/>
              <w:rPr>
                <w:rFonts w:cstheme="minorHAnsi"/>
              </w:rPr>
            </w:pPr>
            <w:r>
              <w:rPr>
                <w:rFonts w:cstheme="minorHAnsi"/>
              </w:rPr>
              <w:t xml:space="preserve">SENIOR </w:t>
            </w:r>
            <w:r>
              <w:rPr>
                <w:rFonts w:cstheme="minorHAnsi"/>
              </w:rPr>
              <w:t xml:space="preserve">Front-End </w:t>
            </w:r>
            <w:r>
              <w:rPr>
                <w:rFonts w:cstheme="minorHAnsi"/>
              </w:rPr>
              <w:t>DEVELOPER &amp; SATELLITE OPERATOR</w:t>
            </w:r>
            <w:r w:rsidRPr="001451E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 </w:t>
            </w:r>
            <w:r>
              <w:rPr>
                <w:rFonts w:cstheme="minorHAnsi"/>
                <w:b w:val="0"/>
                <w:bCs/>
                <w:color w:val="595959" w:themeColor="text1" w:themeTint="A6"/>
              </w:rPr>
              <w:t>Loft Orbital</w:t>
            </w:r>
          </w:p>
          <w:p w14:paraId="55763C0A" w14:textId="652F0E5E" w:rsidR="00D27C20" w:rsidRPr="00D27C20" w:rsidRDefault="00D27C20" w:rsidP="00D22D18">
            <w:pPr>
              <w:pStyle w:val="ListParagraph"/>
              <w:numPr>
                <w:ilvl w:val="0"/>
                <w:numId w:val="14"/>
              </w:numPr>
              <w:spacing w:line="240" w:lineRule="exact"/>
              <w:jc w:val="both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000000" w:themeColor="text1"/>
                <w:bdr w:val="none" w:sz="0" w:space="0" w:color="auto" w:frame="1"/>
              </w:rPr>
              <w:t>Works with a diverse and talented team of Engineers in Europe and the United States to help build the next missions and apps to test and pilot spacecraft</w:t>
            </w:r>
          </w:p>
          <w:p w14:paraId="4555DBA8" w14:textId="77777777" w:rsidR="00D27C20" w:rsidRPr="00D27C20" w:rsidRDefault="00D27C20" w:rsidP="00D22D18">
            <w:pPr>
              <w:pStyle w:val="ListParagraph"/>
              <w:numPr>
                <w:ilvl w:val="0"/>
                <w:numId w:val="14"/>
              </w:numPr>
              <w:spacing w:line="240" w:lineRule="exact"/>
              <w:jc w:val="both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000000" w:themeColor="text1"/>
                <w:bdr w:val="none" w:sz="0" w:space="0" w:color="auto" w:frame="1"/>
              </w:rPr>
              <w:t>Demonstrates in-depth knowledge of core web/browser concepts, and other web development/testing/production tools using Vue.js (2&amp;3), TypeScript, GraphQL, Apollo Client, Webpack, and Vite</w:t>
            </w:r>
          </w:p>
          <w:p w14:paraId="1A216B5E" w14:textId="58349529" w:rsidR="00D92E32" w:rsidRPr="00D27C20" w:rsidRDefault="00D27C20" w:rsidP="00D22D18">
            <w:pPr>
              <w:pStyle w:val="ListParagraph"/>
              <w:numPr>
                <w:ilvl w:val="0"/>
                <w:numId w:val="14"/>
              </w:numPr>
              <w:spacing w:line="240" w:lineRule="exact"/>
              <w:jc w:val="both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000000" w:themeColor="text1"/>
                <w:bdr w:val="none" w:sz="0" w:space="0" w:color="auto" w:frame="1"/>
              </w:rPr>
              <w:t>Introduced new patterns for backlog management, Jira ticket templating, Gitlab merge request templating, code linting, and code formatting to increase developer productivity</w:t>
            </w:r>
          </w:p>
          <w:p w14:paraId="744B2DAB" w14:textId="11C01F1D" w:rsidR="00D27C20" w:rsidRDefault="00D27C20" w:rsidP="00D22D18">
            <w:pPr>
              <w:pStyle w:val="ListParagraph"/>
              <w:numPr>
                <w:ilvl w:val="0"/>
                <w:numId w:val="14"/>
              </w:numPr>
              <w:spacing w:line="240" w:lineRule="exact"/>
              <w:jc w:val="both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Pilots and controls satellites in orbit </w:t>
            </w:r>
            <w:r w:rsidR="006024C7">
              <w:rPr>
                <w:rFonts w:cstheme="minorHAnsi"/>
                <w:color w:val="auto"/>
              </w:rPr>
              <w:t>after completing satellite pilot training and certification</w:t>
            </w:r>
          </w:p>
          <w:p w14:paraId="77DCA03B" w14:textId="6F3B8E63" w:rsidR="00834BAC" w:rsidRPr="0089474C" w:rsidRDefault="006024C7" w:rsidP="00D22D18">
            <w:pPr>
              <w:pStyle w:val="ListParagraph"/>
              <w:numPr>
                <w:ilvl w:val="0"/>
                <w:numId w:val="14"/>
              </w:numPr>
              <w:spacing w:line="240" w:lineRule="exact"/>
              <w:jc w:val="both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Routinely engages in satellite operations to ensure satellites remain performant</w:t>
            </w:r>
          </w:p>
          <w:p w14:paraId="52C0BFA5" w14:textId="77777777" w:rsidR="0089474C" w:rsidRPr="00601009" w:rsidRDefault="0089474C" w:rsidP="00D92E32">
            <w:pPr>
              <w:pStyle w:val="Heading3"/>
              <w:contextualSpacing w:val="0"/>
              <w:jc w:val="both"/>
              <w:outlineLvl w:val="2"/>
            </w:pPr>
          </w:p>
          <w:p w14:paraId="5048CC69" w14:textId="5AD25982" w:rsidR="00D92E32" w:rsidRPr="00D22D18" w:rsidRDefault="00D92E32" w:rsidP="00D92E32">
            <w:pPr>
              <w:pStyle w:val="Heading3"/>
              <w:contextualSpacing w:val="0"/>
              <w:jc w:val="both"/>
              <w:outlineLvl w:val="2"/>
              <w:rPr>
                <w:color w:val="auto"/>
              </w:rPr>
            </w:pPr>
            <w:r w:rsidRPr="00D22D18">
              <w:rPr>
                <w:color w:val="auto"/>
              </w:rPr>
              <w:t xml:space="preserve">May 2019 – </w:t>
            </w:r>
            <w:r w:rsidRPr="00D22D18">
              <w:rPr>
                <w:color w:val="auto"/>
              </w:rPr>
              <w:t>JANUARY 2022</w:t>
            </w:r>
          </w:p>
          <w:p w14:paraId="13D6C731" w14:textId="7162038B" w:rsidR="00D92E32" w:rsidRPr="00601009" w:rsidRDefault="00D92E32" w:rsidP="00D92E32">
            <w:pPr>
              <w:pStyle w:val="Heading2"/>
              <w:spacing w:after="0"/>
              <w:contextualSpacing w:val="0"/>
              <w:jc w:val="both"/>
              <w:outlineLvl w:val="1"/>
            </w:pPr>
            <w:r w:rsidRPr="00601009">
              <w:t xml:space="preserve">Front-End Lead &amp; FULL-Stack Software Engineer,  </w:t>
            </w:r>
            <w:r w:rsidR="00601009" w:rsidRPr="005F7662">
              <w:rPr>
                <w:rFonts w:cstheme="minorHAnsi"/>
                <w:b w:val="0"/>
                <w:bCs/>
                <w:color w:val="595959" w:themeColor="text1" w:themeTint="A6"/>
              </w:rPr>
              <w:t>IBM</w:t>
            </w:r>
            <w:r w:rsidR="00601009">
              <w:rPr>
                <w:rFonts w:cstheme="minorHAnsi"/>
              </w:rPr>
              <w:t xml:space="preserve"> </w:t>
            </w:r>
            <w:r w:rsidR="00601009">
              <w:rPr>
                <w:rFonts w:cstheme="minorHAnsi"/>
                <w:b w:val="0"/>
                <w:color w:val="595959" w:themeColor="text1" w:themeTint="A6"/>
              </w:rPr>
              <w:t>UrbanCode</w:t>
            </w:r>
            <w:r w:rsidR="00601009">
              <w:rPr>
                <w:rFonts w:cstheme="minorHAnsi"/>
                <w:b w:val="0"/>
                <w:color w:val="595959" w:themeColor="text1" w:themeTint="A6"/>
              </w:rPr>
              <w:t>, HCL software</w:t>
            </w:r>
          </w:p>
          <w:p w14:paraId="31A45D9F" w14:textId="77777777" w:rsidR="00D92E32" w:rsidRPr="00D22D18" w:rsidRDefault="00D92E32" w:rsidP="00D22D18">
            <w:pPr>
              <w:pStyle w:val="ListParagraph"/>
              <w:numPr>
                <w:ilvl w:val="0"/>
                <w:numId w:val="14"/>
              </w:numPr>
              <w:spacing w:line="240" w:lineRule="exact"/>
              <w:jc w:val="both"/>
              <w:rPr>
                <w:color w:val="auto"/>
              </w:rPr>
            </w:pPr>
            <w:r w:rsidRPr="00D22D18">
              <w:rPr>
                <w:color w:val="auto"/>
              </w:rPr>
              <w:t>Manages the efforts of the front-end development team responsible for producing, maintaining, and modifying web front-end code for two major DevOps software product offerings through IBM and HCL Software</w:t>
            </w:r>
          </w:p>
          <w:p w14:paraId="09A866CB" w14:textId="77777777" w:rsidR="00D92E32" w:rsidRPr="00D22D18" w:rsidRDefault="00D92E32" w:rsidP="00D22D18">
            <w:pPr>
              <w:numPr>
                <w:ilvl w:val="0"/>
                <w:numId w:val="14"/>
              </w:numPr>
              <w:spacing w:line="240" w:lineRule="exact"/>
              <w:contextualSpacing w:val="0"/>
              <w:jc w:val="both"/>
              <w:textAlignment w:val="baseline"/>
              <w:rPr>
                <w:color w:val="auto"/>
              </w:rPr>
            </w:pPr>
            <w:r w:rsidRPr="00D22D18">
              <w:rPr>
                <w:color w:val="auto"/>
              </w:rPr>
              <w:t>Ensures that correct content, product assortments, and UI functionality is developed, tested, scheduled, and validated against business expectations before it is released to clients</w:t>
            </w:r>
          </w:p>
          <w:p w14:paraId="1C7C3EE8" w14:textId="77777777" w:rsidR="00D92E32" w:rsidRPr="00D22D18" w:rsidRDefault="00D92E32" w:rsidP="00D22D18">
            <w:pPr>
              <w:numPr>
                <w:ilvl w:val="0"/>
                <w:numId w:val="14"/>
              </w:numPr>
              <w:spacing w:line="240" w:lineRule="exact"/>
              <w:contextualSpacing w:val="0"/>
              <w:jc w:val="both"/>
              <w:textAlignment w:val="baseline"/>
              <w:rPr>
                <w:color w:val="auto"/>
              </w:rPr>
            </w:pPr>
            <w:r w:rsidRPr="00D22D18">
              <w:rPr>
                <w:color w:val="auto"/>
              </w:rPr>
              <w:t>Solves complex design problems to maximize user experience through collaboration with design teams</w:t>
            </w:r>
          </w:p>
          <w:p w14:paraId="658616DB" w14:textId="77777777" w:rsidR="00D92E32" w:rsidRPr="00D22D18" w:rsidRDefault="00D92E32" w:rsidP="00D22D18">
            <w:pPr>
              <w:numPr>
                <w:ilvl w:val="0"/>
                <w:numId w:val="14"/>
              </w:numPr>
              <w:spacing w:line="240" w:lineRule="exact"/>
              <w:contextualSpacing w:val="0"/>
              <w:jc w:val="both"/>
              <w:textAlignment w:val="baseline"/>
              <w:rPr>
                <w:color w:val="auto"/>
              </w:rPr>
            </w:pPr>
            <w:r w:rsidRPr="00D22D18">
              <w:rPr>
                <w:color w:val="auto"/>
              </w:rPr>
              <w:t>Identified and fixed various performance traps that resulted in web pages rendering up to 125x faster</w:t>
            </w:r>
          </w:p>
          <w:p w14:paraId="6427C1D3" w14:textId="720098FF" w:rsidR="00D92E32" w:rsidRPr="00D22D18" w:rsidRDefault="00D92E32" w:rsidP="00D22D18">
            <w:pPr>
              <w:numPr>
                <w:ilvl w:val="0"/>
                <w:numId w:val="14"/>
              </w:numPr>
              <w:spacing w:line="240" w:lineRule="exact"/>
              <w:contextualSpacing w:val="0"/>
              <w:jc w:val="both"/>
              <w:textAlignment w:val="baseline"/>
              <w:rPr>
                <w:color w:val="auto"/>
              </w:rPr>
            </w:pPr>
            <w:r w:rsidRPr="00D22D18">
              <w:rPr>
                <w:color w:val="auto"/>
              </w:rPr>
              <w:t>Reduced known UI defects in product backlog by over 90% in less than 10 months to improve client relations</w:t>
            </w:r>
          </w:p>
          <w:p w14:paraId="1BFA7177" w14:textId="0B2E6D8B" w:rsidR="00D22D18" w:rsidRPr="00D22D18" w:rsidRDefault="00D22D18" w:rsidP="00D22D18">
            <w:pPr>
              <w:numPr>
                <w:ilvl w:val="0"/>
                <w:numId w:val="14"/>
              </w:numPr>
              <w:spacing w:line="240" w:lineRule="exact"/>
              <w:contextualSpacing w:val="0"/>
              <w:jc w:val="both"/>
              <w:textAlignment w:val="baseline"/>
              <w:rPr>
                <w:color w:val="auto"/>
              </w:rPr>
            </w:pPr>
            <w:r w:rsidRPr="00D22D18">
              <w:rPr>
                <w:color w:val="auto"/>
              </w:rPr>
              <w:t>Received the highest form of accreditation, distinguished, during all performance reviews</w:t>
            </w:r>
          </w:p>
          <w:p w14:paraId="7C2CDCD2" w14:textId="77777777" w:rsidR="00601009" w:rsidRDefault="00601009" w:rsidP="00601009">
            <w:pPr>
              <w:pStyle w:val="Heading3"/>
              <w:contextualSpacing w:val="0"/>
              <w:jc w:val="both"/>
              <w:outlineLvl w:val="2"/>
              <w:rPr>
                <w:rFonts w:cstheme="minorHAnsi"/>
                <w:color w:val="auto"/>
              </w:rPr>
            </w:pPr>
          </w:p>
          <w:p w14:paraId="602062D7" w14:textId="77777777" w:rsidR="00601009" w:rsidRPr="00960E8D" w:rsidRDefault="00601009" w:rsidP="00601009">
            <w:pPr>
              <w:pStyle w:val="Heading3"/>
              <w:contextualSpacing w:val="0"/>
              <w:jc w:val="both"/>
              <w:outlineLvl w:val="2"/>
              <w:rPr>
                <w:rFonts w:cstheme="minorHAnsi"/>
                <w:color w:val="auto"/>
              </w:rPr>
            </w:pPr>
            <w:r w:rsidRPr="00960E8D">
              <w:rPr>
                <w:rFonts w:cstheme="minorHAnsi"/>
                <w:color w:val="auto"/>
              </w:rPr>
              <w:t>May 201</w:t>
            </w:r>
            <w:r>
              <w:rPr>
                <w:rFonts w:cstheme="minorHAnsi"/>
                <w:color w:val="auto"/>
              </w:rPr>
              <w:t>9</w:t>
            </w:r>
            <w:r w:rsidRPr="00960E8D">
              <w:rPr>
                <w:rFonts w:cstheme="minorHAnsi"/>
                <w:color w:val="auto"/>
              </w:rPr>
              <w:t xml:space="preserve"> – </w:t>
            </w:r>
            <w:r>
              <w:rPr>
                <w:rFonts w:cstheme="minorHAnsi"/>
                <w:color w:val="auto"/>
              </w:rPr>
              <w:t>JANUARY 2022</w:t>
            </w:r>
          </w:p>
          <w:p w14:paraId="557CCA5D" w14:textId="7B0E2929" w:rsidR="00601009" w:rsidRPr="0098104A" w:rsidRDefault="00601009" w:rsidP="00601009">
            <w:pPr>
              <w:pStyle w:val="Heading2"/>
              <w:spacing w:after="0"/>
              <w:contextualSpacing w:val="0"/>
              <w:jc w:val="both"/>
              <w:outlineLvl w:val="1"/>
              <w:rPr>
                <w:rFonts w:cstheme="minorHAnsi"/>
              </w:rPr>
            </w:pPr>
            <w:r>
              <w:rPr>
                <w:rFonts w:cstheme="minorHAnsi"/>
              </w:rPr>
              <w:t>Client advocate &amp; l3 support</w:t>
            </w:r>
            <w:r w:rsidRPr="001451E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 </w:t>
            </w:r>
            <w:r w:rsidRPr="005F7662">
              <w:rPr>
                <w:rFonts w:cstheme="minorHAnsi"/>
                <w:b w:val="0"/>
                <w:bCs/>
                <w:color w:val="595959" w:themeColor="text1" w:themeTint="A6"/>
              </w:rPr>
              <w:t>IBM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 w:val="0"/>
                <w:color w:val="595959" w:themeColor="text1" w:themeTint="A6"/>
              </w:rPr>
              <w:t>UrbanCode</w:t>
            </w:r>
          </w:p>
          <w:p w14:paraId="2E47C118" w14:textId="1774AE4B" w:rsidR="00D22D18" w:rsidRPr="00D22D18" w:rsidRDefault="00D22D18" w:rsidP="00D22D18">
            <w:pPr>
              <w:numPr>
                <w:ilvl w:val="0"/>
                <w:numId w:val="14"/>
              </w:numPr>
              <w:spacing w:line="240" w:lineRule="exact"/>
              <w:contextualSpacing w:val="0"/>
              <w:jc w:val="both"/>
              <w:textAlignment w:val="baseline"/>
              <w:rPr>
                <w:rFonts w:cstheme="minorHAnsi"/>
                <w:color w:val="auto"/>
                <w:bdr w:val="none" w:sz="0" w:space="0" w:color="auto" w:frame="1"/>
              </w:rPr>
            </w:pPr>
            <w:r w:rsidRPr="00D22D18">
              <w:rPr>
                <w:rFonts w:cstheme="minorHAnsi"/>
                <w:color w:val="auto"/>
              </w:rPr>
              <w:t>Collaborated as part of an international support team with IBM engineers to maintain company relations and meet SLA on issues that impact millions of dollars in financial investments</w:t>
            </w:r>
            <w:r w:rsidRPr="00D22D18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</w:p>
          <w:p w14:paraId="731D4AF7" w14:textId="77777777" w:rsidR="00601009" w:rsidRPr="00D22D18" w:rsidRDefault="00D22D18" w:rsidP="00D22D18">
            <w:pPr>
              <w:numPr>
                <w:ilvl w:val="0"/>
                <w:numId w:val="14"/>
              </w:numPr>
              <w:spacing w:line="240" w:lineRule="exact"/>
              <w:contextualSpacing w:val="0"/>
              <w:jc w:val="both"/>
              <w:textAlignment w:val="baselin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auto"/>
                <w:bdr w:val="none" w:sz="0" w:space="0" w:color="auto" w:frame="1"/>
              </w:rPr>
              <w:t>Maintained personal relationships with high-profile customer accounts that need a dedicated advocate for their issues</w:t>
            </w:r>
          </w:p>
          <w:p w14:paraId="6B5FFC4B" w14:textId="77777777" w:rsidR="00D22D18" w:rsidRDefault="00D22D18" w:rsidP="00D22D18">
            <w:pPr>
              <w:numPr>
                <w:ilvl w:val="0"/>
                <w:numId w:val="14"/>
              </w:numPr>
              <w:spacing w:line="240" w:lineRule="exact"/>
              <w:contextualSpacing w:val="0"/>
              <w:jc w:val="both"/>
              <w:textAlignment w:val="baselin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Identified a variety of issues that customers faced such as Java JRE bugs, network connectivity issues, licensing issues, product defects, and more</w:t>
            </w:r>
          </w:p>
          <w:p w14:paraId="75E4B542" w14:textId="79EACBE5" w:rsidR="00D22D18" w:rsidRPr="00D22D18" w:rsidRDefault="00D22D18" w:rsidP="00D22D18">
            <w:pPr>
              <w:numPr>
                <w:ilvl w:val="0"/>
                <w:numId w:val="14"/>
              </w:numPr>
              <w:spacing w:line="240" w:lineRule="exact"/>
              <w:contextualSpacing w:val="0"/>
              <w:jc w:val="both"/>
              <w:textAlignment w:val="baselin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Helped customers devise and enact plans for upgrading our product across multiple testing environments to ensure integrity of upgrade processes and customer data</w:t>
            </w:r>
          </w:p>
        </w:tc>
      </w:tr>
      <w:tr w:rsidR="001D0BF1" w:rsidRPr="00CF1A49" w14:paraId="1CC6370D" w14:textId="77777777" w:rsidTr="00973E58">
        <w:trPr>
          <w:trHeight w:val="1152"/>
        </w:trPr>
        <w:tc>
          <w:tcPr>
            <w:tcW w:w="11072" w:type="dxa"/>
          </w:tcPr>
          <w:p w14:paraId="0BE5128B" w14:textId="77777777" w:rsidR="0089474C" w:rsidRDefault="0089474C" w:rsidP="00FB2272">
            <w:pPr>
              <w:pStyle w:val="Heading3"/>
              <w:contextualSpacing w:val="0"/>
              <w:jc w:val="both"/>
              <w:outlineLvl w:val="2"/>
              <w:rPr>
                <w:rFonts w:cstheme="minorHAnsi"/>
                <w:color w:val="auto"/>
              </w:rPr>
            </w:pPr>
            <w:bookmarkStart w:id="8" w:name="OLE_LINK16"/>
            <w:bookmarkStart w:id="9" w:name="OLE_LINK17"/>
          </w:p>
          <w:p w14:paraId="01831CE0" w14:textId="2BCDA94F" w:rsidR="001D0BF1" w:rsidRPr="00960E8D" w:rsidRDefault="00073035" w:rsidP="00FB2272">
            <w:pPr>
              <w:pStyle w:val="Heading3"/>
              <w:contextualSpacing w:val="0"/>
              <w:jc w:val="both"/>
              <w:outlineLvl w:val="2"/>
              <w:rPr>
                <w:rFonts w:cstheme="minorHAnsi"/>
                <w:color w:val="auto"/>
              </w:rPr>
            </w:pPr>
            <w:r w:rsidRPr="00960E8D">
              <w:rPr>
                <w:rFonts w:cstheme="minorHAnsi"/>
                <w:color w:val="auto"/>
              </w:rPr>
              <w:t>May 2016</w:t>
            </w:r>
            <w:r w:rsidR="001D0BF1" w:rsidRPr="00960E8D">
              <w:rPr>
                <w:rFonts w:cstheme="minorHAnsi"/>
                <w:color w:val="auto"/>
              </w:rPr>
              <w:t xml:space="preserve"> – </w:t>
            </w:r>
            <w:r w:rsidRPr="00960E8D">
              <w:rPr>
                <w:rFonts w:cstheme="minorHAnsi"/>
                <w:color w:val="auto"/>
              </w:rPr>
              <w:t>august 2018</w:t>
            </w:r>
          </w:p>
          <w:p w14:paraId="5C209B58" w14:textId="2BE9531D" w:rsidR="0098104A" w:rsidRPr="0098104A" w:rsidRDefault="00073035" w:rsidP="0098104A">
            <w:pPr>
              <w:pStyle w:val="Heading2"/>
              <w:spacing w:after="0"/>
              <w:contextualSpacing w:val="0"/>
              <w:jc w:val="both"/>
              <w:outlineLvl w:val="1"/>
              <w:rPr>
                <w:rFonts w:cstheme="minorHAnsi"/>
              </w:rPr>
            </w:pPr>
            <w:r w:rsidRPr="001451EB">
              <w:rPr>
                <w:rFonts w:cstheme="minorHAnsi"/>
              </w:rPr>
              <w:t>software engineer intern</w:t>
            </w:r>
            <w:r w:rsidR="001D0BF1" w:rsidRPr="001451EB">
              <w:rPr>
                <w:rFonts w:cstheme="minorHAnsi"/>
              </w:rPr>
              <w:t xml:space="preserve">, </w:t>
            </w:r>
            <w:r w:rsidR="001451EB">
              <w:rPr>
                <w:rFonts w:cstheme="minorHAnsi"/>
              </w:rPr>
              <w:t xml:space="preserve"> </w:t>
            </w:r>
            <w:r w:rsidRPr="001451EB">
              <w:rPr>
                <w:rFonts w:cstheme="minorHAnsi"/>
                <w:b w:val="0"/>
                <w:color w:val="595959" w:themeColor="text1" w:themeTint="A6"/>
              </w:rPr>
              <w:t>point</w:t>
            </w:r>
            <w:r w:rsidR="00925C16">
              <w:rPr>
                <w:rFonts w:cstheme="minorHAnsi"/>
                <w:b w:val="0"/>
                <w:color w:val="595959" w:themeColor="text1" w:themeTint="A6"/>
              </w:rPr>
              <w:t>E</w:t>
            </w:r>
            <w:r w:rsidRPr="001451EB">
              <w:rPr>
                <w:rFonts w:cstheme="minorHAnsi"/>
                <w:b w:val="0"/>
                <w:color w:val="595959" w:themeColor="text1" w:themeTint="A6"/>
              </w:rPr>
              <w:t xml:space="preserve"> blank solutions</w:t>
            </w:r>
          </w:p>
          <w:p w14:paraId="7E9603E6" w14:textId="2C09FAD5" w:rsidR="0098104A" w:rsidRPr="00C41EE8" w:rsidRDefault="0098104A" w:rsidP="008C0461">
            <w:pPr>
              <w:pStyle w:val="ListParagraph"/>
              <w:numPr>
                <w:ilvl w:val="0"/>
                <w:numId w:val="14"/>
              </w:numPr>
              <w:spacing w:line="240" w:lineRule="exact"/>
              <w:jc w:val="both"/>
              <w:rPr>
                <w:rFonts w:cstheme="minorHAnsi"/>
                <w:color w:val="auto"/>
              </w:rPr>
            </w:pPr>
            <w:r w:rsidRPr="00C41EE8">
              <w:rPr>
                <w:rFonts w:cstheme="minorHAnsi"/>
                <w:color w:val="auto"/>
              </w:rPr>
              <w:t>Developed a</w:t>
            </w:r>
            <w:r w:rsidR="00C41EE8" w:rsidRPr="00C41EE8">
              <w:rPr>
                <w:rFonts w:cstheme="minorHAnsi"/>
                <w:color w:val="auto"/>
              </w:rPr>
              <w:t>n enterprise</w:t>
            </w:r>
            <w:r w:rsidRPr="00C41EE8">
              <w:rPr>
                <w:rFonts w:cstheme="minorHAnsi"/>
                <w:color w:val="auto"/>
              </w:rPr>
              <w:t xml:space="preserve"> suite of web applications that streamlines the justice process and integrates</w:t>
            </w:r>
            <w:r w:rsidRPr="00C41EE8">
              <w:rPr>
                <w:rFonts w:cstheme="minorHAnsi"/>
                <w:color w:val="000000" w:themeColor="text1"/>
              </w:rPr>
              <w:t xml:space="preserve"> </w:t>
            </w:r>
            <w:r w:rsidRPr="00C41EE8">
              <w:rPr>
                <w:rFonts w:cstheme="minorHAnsi"/>
                <w:color w:val="000000" w:themeColor="text1"/>
                <w:spacing w:val="8"/>
                <w:shd w:val="clear" w:color="auto" w:fill="FFFFFF"/>
              </w:rPr>
              <w:t>law enforcement agencies, prosecutors, courts and defense attorneys in fifty plus counties across Ohio</w:t>
            </w:r>
          </w:p>
          <w:p w14:paraId="12493014" w14:textId="7289BF66" w:rsidR="004D1DC6" w:rsidRPr="0089474C" w:rsidRDefault="00073035" w:rsidP="0089474C">
            <w:pPr>
              <w:pStyle w:val="ListParagraph"/>
              <w:numPr>
                <w:ilvl w:val="0"/>
                <w:numId w:val="14"/>
              </w:numPr>
              <w:spacing w:line="240" w:lineRule="exact"/>
              <w:jc w:val="both"/>
              <w:rPr>
                <w:rFonts w:cstheme="minorHAnsi"/>
                <w:color w:val="auto"/>
              </w:rPr>
            </w:pPr>
            <w:r w:rsidRPr="00C41EE8">
              <w:rPr>
                <w:rFonts w:cstheme="minorHAnsi"/>
                <w:color w:val="auto"/>
              </w:rPr>
              <w:t>Routinely performed full-stack feature development and system maintenance using C#,</w:t>
            </w:r>
            <w:r w:rsidR="00336B25" w:rsidRPr="00C41EE8">
              <w:rPr>
                <w:rFonts w:cstheme="minorHAnsi"/>
                <w:color w:val="auto"/>
              </w:rPr>
              <w:t xml:space="preserve"> SQL Server databases,</w:t>
            </w:r>
            <w:r w:rsidR="00D27C20">
              <w:rPr>
                <w:rFonts w:cstheme="minorHAnsi"/>
                <w:color w:val="auto"/>
              </w:rPr>
              <w:t xml:space="preserve"> </w:t>
            </w:r>
            <w:r w:rsidRPr="00C41EE8">
              <w:rPr>
                <w:rFonts w:cstheme="minorHAnsi"/>
                <w:color w:val="auto"/>
              </w:rPr>
              <w:t xml:space="preserve">.NET, </w:t>
            </w:r>
            <w:r w:rsidR="00336B25" w:rsidRPr="00C41EE8">
              <w:rPr>
                <w:rFonts w:cstheme="minorHAnsi"/>
                <w:color w:val="auto"/>
              </w:rPr>
              <w:t xml:space="preserve"> HTML5,  CSS3,  </w:t>
            </w:r>
            <w:r w:rsidRPr="00C41EE8">
              <w:rPr>
                <w:rFonts w:cstheme="minorHAnsi"/>
                <w:color w:val="auto"/>
              </w:rPr>
              <w:t>JavaScript,</w:t>
            </w:r>
            <w:r w:rsidR="00C44F86" w:rsidRPr="00C41EE8">
              <w:rPr>
                <w:rFonts w:cstheme="minorHAnsi"/>
                <w:color w:val="auto"/>
              </w:rPr>
              <w:t xml:space="preserve">  Typescript,</w:t>
            </w:r>
            <w:r w:rsidRPr="00C41EE8">
              <w:rPr>
                <w:rFonts w:cstheme="minorHAnsi"/>
                <w:color w:val="auto"/>
              </w:rPr>
              <w:t xml:space="preserve"> </w:t>
            </w:r>
            <w:r w:rsidR="00336B25" w:rsidRPr="00C41EE8">
              <w:rPr>
                <w:rFonts w:cstheme="minorHAnsi"/>
                <w:color w:val="auto"/>
              </w:rPr>
              <w:t xml:space="preserve"> </w:t>
            </w:r>
            <w:r w:rsidR="00C44F86" w:rsidRPr="00C41EE8">
              <w:rPr>
                <w:rFonts w:cstheme="minorHAnsi"/>
                <w:color w:val="auto"/>
              </w:rPr>
              <w:t>jQuery</w:t>
            </w:r>
            <w:r w:rsidR="00336B25" w:rsidRPr="00C41EE8">
              <w:rPr>
                <w:rFonts w:cstheme="minorHAnsi"/>
                <w:color w:val="auto"/>
              </w:rPr>
              <w:t xml:space="preserve">,  </w:t>
            </w:r>
            <w:r w:rsidRPr="00C41EE8">
              <w:rPr>
                <w:rFonts w:cstheme="minorHAnsi"/>
                <w:color w:val="auto"/>
              </w:rPr>
              <w:t>b</w:t>
            </w:r>
            <w:r w:rsidR="001451EB" w:rsidRPr="00C41EE8">
              <w:rPr>
                <w:rFonts w:cstheme="minorHAnsi"/>
                <w:color w:val="auto"/>
              </w:rPr>
              <w:t xml:space="preserve">oth server-side and client-side </w:t>
            </w:r>
            <w:r w:rsidRPr="00C41EE8">
              <w:rPr>
                <w:rFonts w:cstheme="minorHAnsi"/>
                <w:color w:val="auto"/>
              </w:rPr>
              <w:t>rendering</w:t>
            </w:r>
            <w:r w:rsidR="00FD6CB7" w:rsidRPr="00C41EE8">
              <w:rPr>
                <w:rFonts w:cstheme="minorHAnsi"/>
                <w:color w:val="auto"/>
              </w:rPr>
              <w:t xml:space="preserve"> systems,</w:t>
            </w:r>
            <w:r w:rsidRPr="00C41EE8">
              <w:rPr>
                <w:rFonts w:cstheme="minorHAnsi"/>
                <w:color w:val="auto"/>
              </w:rPr>
              <w:t xml:space="preserve"> </w:t>
            </w:r>
            <w:r w:rsidR="00336B25" w:rsidRPr="00C41EE8">
              <w:rPr>
                <w:rFonts w:cstheme="minorHAnsi"/>
                <w:color w:val="auto"/>
              </w:rPr>
              <w:t xml:space="preserve"> </w:t>
            </w:r>
            <w:r w:rsidRPr="00C41EE8">
              <w:rPr>
                <w:rFonts w:cstheme="minorHAnsi"/>
                <w:color w:val="auto"/>
              </w:rPr>
              <w:t>code ownership paradigms,  automat</w:t>
            </w:r>
            <w:r w:rsidR="001451EB" w:rsidRPr="00C41EE8">
              <w:rPr>
                <w:rFonts w:cstheme="minorHAnsi"/>
                <w:color w:val="auto"/>
              </w:rPr>
              <w:t xml:space="preserve">ed deployment systems,  version </w:t>
            </w:r>
            <w:r w:rsidRPr="00C41EE8">
              <w:rPr>
                <w:rFonts w:cstheme="minorHAnsi"/>
                <w:color w:val="auto"/>
              </w:rPr>
              <w:t>control systems such as</w:t>
            </w:r>
            <w:r w:rsidR="00D27C20">
              <w:rPr>
                <w:rFonts w:cstheme="minorHAnsi"/>
                <w:color w:val="auto"/>
              </w:rPr>
              <w:t xml:space="preserve"> Git</w:t>
            </w:r>
            <w:r w:rsidRPr="00C41EE8">
              <w:rPr>
                <w:rFonts w:cstheme="minorHAnsi"/>
                <w:color w:val="auto"/>
              </w:rPr>
              <w:t>,  and mass integration / unit testing</w:t>
            </w:r>
            <w:bookmarkEnd w:id="8"/>
            <w:bookmarkEnd w:id="9"/>
          </w:p>
        </w:tc>
      </w:tr>
      <w:tr w:rsidR="008C4299" w:rsidRPr="00CF1A49" w14:paraId="489FB318" w14:textId="77777777" w:rsidTr="00973E58">
        <w:trPr>
          <w:trHeight w:val="1152"/>
        </w:trPr>
        <w:tc>
          <w:tcPr>
            <w:tcW w:w="11072" w:type="dxa"/>
          </w:tcPr>
          <w:p w14:paraId="4974051B" w14:textId="77777777" w:rsidR="0089474C" w:rsidRDefault="0089474C" w:rsidP="004D1DC6">
            <w:pPr>
              <w:pStyle w:val="Heading3"/>
              <w:contextualSpacing w:val="0"/>
              <w:outlineLvl w:val="2"/>
              <w:rPr>
                <w:color w:val="auto"/>
              </w:rPr>
            </w:pPr>
            <w:bookmarkStart w:id="10" w:name="OLE_LINK21"/>
            <w:bookmarkStart w:id="11" w:name="OLE_LINK22"/>
            <w:bookmarkStart w:id="12" w:name="OLE_LINK23"/>
          </w:p>
          <w:p w14:paraId="2790AED1" w14:textId="2980B387" w:rsidR="008C4299" w:rsidRPr="00960E8D" w:rsidRDefault="008C4299" w:rsidP="004D1DC6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960E8D">
              <w:rPr>
                <w:color w:val="auto"/>
              </w:rPr>
              <w:t>august 201</w:t>
            </w:r>
            <w:r>
              <w:rPr>
                <w:color w:val="auto"/>
              </w:rPr>
              <w:t>8</w:t>
            </w:r>
            <w:r w:rsidRPr="00960E8D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May 2019</w:t>
            </w:r>
          </w:p>
          <w:p w14:paraId="748F6297" w14:textId="77777777" w:rsidR="008C4299" w:rsidRPr="000A6131" w:rsidRDefault="008C4299" w:rsidP="003A4A73">
            <w:r>
              <w:rPr>
                <w:b/>
                <w:bCs/>
                <w:color w:val="1D824C" w:themeColor="accent1"/>
                <w:sz w:val="26"/>
                <w:szCs w:val="26"/>
              </w:rPr>
              <w:t>PROJECT FOUNDER &amp; LEAD ENGINEER,</w:t>
            </w:r>
            <w:r w:rsidRPr="00CF1A49">
              <w:t xml:space="preserve"> </w:t>
            </w:r>
            <w:r>
              <w:t xml:space="preserve"> </w:t>
            </w:r>
            <w:r w:rsidRPr="003A4A73">
              <w:rPr>
                <w:sz w:val="26"/>
                <w:szCs w:val="26"/>
              </w:rPr>
              <w:t>CWRUded</w:t>
            </w:r>
          </w:p>
          <w:bookmarkEnd w:id="10"/>
          <w:bookmarkEnd w:id="11"/>
          <w:bookmarkEnd w:id="12"/>
          <w:p w14:paraId="3BC62375" w14:textId="77777777" w:rsidR="008C4299" w:rsidRPr="00990388" w:rsidRDefault="008C4299" w:rsidP="008F7ED5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Designed and developed</w:t>
            </w:r>
            <w:r w:rsidRPr="00990388">
              <w:rPr>
                <w:rFonts w:cstheme="minorHAnsi"/>
                <w:color w:val="000000" w:themeColor="text1"/>
              </w:rPr>
              <w:t xml:space="preserve"> a data-driven </w:t>
            </w:r>
            <w:r>
              <w:rPr>
                <w:rFonts w:cstheme="minorHAnsi"/>
                <w:color w:val="000000" w:themeColor="text1"/>
              </w:rPr>
              <w:t xml:space="preserve">web </w:t>
            </w:r>
            <w:r w:rsidRPr="00990388">
              <w:rPr>
                <w:rFonts w:cstheme="minorHAnsi"/>
                <w:color w:val="000000" w:themeColor="text1"/>
              </w:rPr>
              <w:t>service</w:t>
            </w:r>
            <w:r>
              <w:rPr>
                <w:rFonts w:cstheme="minorHAnsi"/>
                <w:color w:val="000000" w:themeColor="text1"/>
              </w:rPr>
              <w:t xml:space="preserve"> (NodeJS, MongoDB, React)</w:t>
            </w:r>
            <w:r w:rsidRPr="00990388">
              <w:rPr>
                <w:rFonts w:cstheme="minorHAnsi"/>
                <w:color w:val="000000" w:themeColor="text1"/>
              </w:rPr>
              <w:t xml:space="preserve">, and </w:t>
            </w:r>
            <w:r>
              <w:rPr>
                <w:rFonts w:cstheme="minorHAnsi"/>
                <w:color w:val="000000" w:themeColor="text1"/>
              </w:rPr>
              <w:t xml:space="preserve">iOS </w:t>
            </w:r>
            <w:r w:rsidRPr="00990388">
              <w:rPr>
                <w:rFonts w:cstheme="minorHAnsi"/>
                <w:color w:val="000000" w:themeColor="text1"/>
              </w:rPr>
              <w:t>mobile application with senior university faculty that computed and conveyed real-time “busyness” metrics for various locations around campus</w:t>
            </w:r>
          </w:p>
          <w:p w14:paraId="785C4717" w14:textId="5F942B72" w:rsidR="008C4299" w:rsidRDefault="008C4299" w:rsidP="00536913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color w:val="auto"/>
              </w:rPr>
            </w:pPr>
            <w:r w:rsidRPr="00990388">
              <w:rPr>
                <w:color w:val="auto"/>
              </w:rPr>
              <w:t>Solution leveraged address resolution protocol (ARP) and</w:t>
            </w:r>
            <w:r>
              <w:rPr>
                <w:color w:val="auto"/>
              </w:rPr>
              <w:t xml:space="preserve"> Cisco Prime Infrastructure API that manages CWRU wireless network to expose and aggregate unique active clients connected to </w:t>
            </w:r>
            <w:r w:rsidR="00813FDA">
              <w:rPr>
                <w:color w:val="auto"/>
              </w:rPr>
              <w:t>wireless</w:t>
            </w:r>
            <w:r>
              <w:rPr>
                <w:color w:val="auto"/>
              </w:rPr>
              <w:t xml:space="preserve"> access points</w:t>
            </w:r>
            <w:r w:rsidR="00E42BDB">
              <w:rPr>
                <w:color w:val="auto"/>
              </w:rPr>
              <w:t xml:space="preserve"> throughout campus</w:t>
            </w:r>
          </w:p>
          <w:p w14:paraId="3B4B08DC" w14:textId="64FE2B21" w:rsidR="008466BE" w:rsidRPr="0089474C" w:rsidRDefault="00813FDA" w:rsidP="0089474C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Planned and lead meetings with campus deans, network admins, </w:t>
            </w:r>
            <w:r w:rsidR="00BD3DFC">
              <w:rPr>
                <w:color w:val="auto"/>
              </w:rPr>
              <w:t xml:space="preserve">and </w:t>
            </w:r>
            <w:r w:rsidR="006B2A49">
              <w:rPr>
                <w:color w:val="auto"/>
              </w:rPr>
              <w:t>IT marketing team</w:t>
            </w:r>
            <w:r w:rsidR="00BD3DFC">
              <w:rPr>
                <w:color w:val="auto"/>
              </w:rPr>
              <w:t xml:space="preserve"> </w:t>
            </w:r>
            <w:r w:rsidR="004758B5">
              <w:rPr>
                <w:color w:val="auto"/>
              </w:rPr>
              <w:t>to bring service to students</w:t>
            </w:r>
          </w:p>
        </w:tc>
      </w:tr>
      <w:tr w:rsidR="00834BAC" w:rsidRPr="008466BE" w14:paraId="169E0A27" w14:textId="77777777" w:rsidTr="009E7842">
        <w:trPr>
          <w:trHeight w:val="1152"/>
        </w:trPr>
        <w:tc>
          <w:tcPr>
            <w:tcW w:w="11072" w:type="dxa"/>
          </w:tcPr>
          <w:p w14:paraId="32DF9A7A" w14:textId="05C9783E" w:rsidR="00834BAC" w:rsidRPr="00960E8D" w:rsidRDefault="00834BAC" w:rsidP="009E7842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960E8D">
              <w:rPr>
                <w:color w:val="auto"/>
              </w:rPr>
              <w:lastRenderedPageBreak/>
              <w:t>April 2015 – febuary 2016</w:t>
            </w:r>
          </w:p>
          <w:p w14:paraId="47360327" w14:textId="77777777" w:rsidR="00834BAC" w:rsidRPr="00CF1A49" w:rsidRDefault="00834BAC" w:rsidP="009E7842">
            <w:pPr>
              <w:pStyle w:val="Heading2"/>
              <w:spacing w:after="0"/>
              <w:contextualSpacing w:val="0"/>
              <w:outlineLvl w:val="1"/>
            </w:pPr>
            <w:r>
              <w:t>Project manager &amp; Lead Developer</w:t>
            </w:r>
            <w:r w:rsidRPr="00CF1A49">
              <w:t xml:space="preserve">, </w:t>
            </w:r>
            <w:r>
              <w:t xml:space="preserve"> </w:t>
            </w:r>
            <w:r>
              <w:rPr>
                <w:rStyle w:val="SubtleReference"/>
              </w:rPr>
              <w:t>lygent</w:t>
            </w:r>
          </w:p>
          <w:p w14:paraId="7E23B7EB" w14:textId="77777777" w:rsidR="00834BAC" w:rsidRPr="00960E8D" w:rsidRDefault="00834BAC" w:rsidP="00D22D18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>Served as project manager and lead d</w:t>
            </w:r>
            <w:r w:rsidRPr="00D33A93">
              <w:rPr>
                <w:color w:val="auto"/>
              </w:rPr>
              <w:t>eveloper of a novel vision screening tool</w:t>
            </w:r>
            <w:r>
              <w:rPr>
                <w:color w:val="auto"/>
              </w:rPr>
              <w:t xml:space="preserve"> (</w:t>
            </w:r>
            <w:r w:rsidRPr="00D33A93">
              <w:rPr>
                <w:color w:val="auto"/>
              </w:rPr>
              <w:t>iStrab™</w:t>
            </w:r>
            <w:r>
              <w:rPr>
                <w:color w:val="auto"/>
              </w:rPr>
              <w:t>)</w:t>
            </w:r>
            <w:r w:rsidRPr="00D33A93">
              <w:rPr>
                <w:color w:val="auto"/>
              </w:rPr>
              <w:t xml:space="preserve"> intended for the measurement of strabismus in children</w:t>
            </w:r>
            <w:r>
              <w:rPr>
                <w:color w:val="auto"/>
              </w:rPr>
              <w:t xml:space="preserve">, a treatable disorder in which the eyes become misaligned </w:t>
            </w:r>
          </w:p>
          <w:p w14:paraId="3B53C0E3" w14:textId="77777777" w:rsidR="00834BAC" w:rsidRDefault="00834BAC" w:rsidP="00D22D18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color w:val="auto"/>
              </w:rPr>
            </w:pPr>
            <w:r w:rsidRPr="00960E8D">
              <w:rPr>
                <w:color w:val="auto"/>
              </w:rPr>
              <w:t xml:space="preserve">Awarded $25,000 grant from the Innovation Fund to continue development of </w:t>
            </w:r>
            <w:r>
              <w:rPr>
                <w:color w:val="auto"/>
              </w:rPr>
              <w:t xml:space="preserve">the </w:t>
            </w:r>
            <w:r w:rsidRPr="00D33A93">
              <w:rPr>
                <w:color w:val="auto"/>
              </w:rPr>
              <w:t>iStrab™</w:t>
            </w:r>
            <w:r>
              <w:rPr>
                <w:color w:val="auto"/>
              </w:rPr>
              <w:t xml:space="preserve"> diagnostic equipment</w:t>
            </w:r>
          </w:p>
          <w:p w14:paraId="171B8A87" w14:textId="77777777" w:rsidR="00834BAC" w:rsidRPr="008466BE" w:rsidRDefault="00834BAC" w:rsidP="00D22D18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color w:val="auto"/>
              </w:rPr>
            </w:pPr>
            <w:r w:rsidRPr="004D1DC6">
              <w:rPr>
                <w:color w:val="auto"/>
              </w:rPr>
              <w:t>Project is closely associated with University Hospital’s eye clinic and CWRU, and was pending FDA clearance in 2016</w:t>
            </w:r>
          </w:p>
        </w:tc>
      </w:tr>
      <w:tr w:rsidR="004D1DC6" w:rsidRPr="00CF1A49" w14:paraId="21C5681E" w14:textId="77777777" w:rsidTr="00973E58">
        <w:trPr>
          <w:trHeight w:val="1152"/>
        </w:trPr>
        <w:tc>
          <w:tcPr>
            <w:tcW w:w="11072" w:type="dxa"/>
          </w:tcPr>
          <w:p w14:paraId="1BFD296A" w14:textId="77777777" w:rsidR="00D22D18" w:rsidRDefault="00D22D18" w:rsidP="0089474C">
            <w:pPr>
              <w:pStyle w:val="Heading3"/>
              <w:contextualSpacing w:val="0"/>
              <w:outlineLvl w:val="2"/>
              <w:rPr>
                <w:color w:val="auto"/>
              </w:rPr>
            </w:pPr>
          </w:p>
          <w:p w14:paraId="6C668FAB" w14:textId="3BBEA643" w:rsidR="0089474C" w:rsidRPr="00960E8D" w:rsidRDefault="0089474C" w:rsidP="0089474C">
            <w:pPr>
              <w:pStyle w:val="Heading3"/>
              <w:contextualSpacing w:val="0"/>
              <w:outlineLvl w:val="2"/>
              <w:rPr>
                <w:color w:val="auto"/>
              </w:rPr>
            </w:pPr>
            <w:r>
              <w:rPr>
                <w:color w:val="auto"/>
              </w:rPr>
              <w:t>AUGUST</w:t>
            </w:r>
            <w:r w:rsidRPr="00960E8D">
              <w:rPr>
                <w:color w:val="auto"/>
              </w:rPr>
              <w:t xml:space="preserve"> 201</w:t>
            </w:r>
            <w:r>
              <w:rPr>
                <w:color w:val="auto"/>
              </w:rPr>
              <w:t>8</w:t>
            </w:r>
            <w:r w:rsidRPr="00960E8D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DECEMBER 2018</w:t>
            </w:r>
          </w:p>
          <w:p w14:paraId="35A2956C" w14:textId="77777777" w:rsidR="0089474C" w:rsidRPr="00CF1A49" w:rsidRDefault="0089474C" w:rsidP="0089474C">
            <w:pPr>
              <w:pStyle w:val="Heading2"/>
              <w:spacing w:after="0"/>
              <w:contextualSpacing w:val="0"/>
              <w:outlineLvl w:val="1"/>
            </w:pPr>
            <w:r>
              <w:t>Project manager &amp; FRONT-END LEAD</w:t>
            </w:r>
            <w:r w:rsidRPr="00CF1A49">
              <w:t xml:space="preserve">, </w:t>
            </w:r>
            <w:r>
              <w:t xml:space="preserve"> </w:t>
            </w:r>
            <w:r>
              <w:rPr>
                <w:rStyle w:val="SubtleReference"/>
              </w:rPr>
              <w:t>Synchrony (capstone project)</w:t>
            </w:r>
          </w:p>
          <w:p w14:paraId="394B2547" w14:textId="77777777" w:rsidR="0089474C" w:rsidRDefault="0089474C" w:rsidP="0089474C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>Developed a synchronized streaming service that enhances user experience through shared playlist collaboration and discovery. Spotify implemented the same features roughly a year after our project was acknowledged and published</w:t>
            </w:r>
          </w:p>
          <w:p w14:paraId="6D4D6FB8" w14:textId="77777777" w:rsidR="0089474C" w:rsidRDefault="0089474C" w:rsidP="0089474C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>Awarded academic honors in Spring of 2019 for the year’s most outstanding capstone project in electrical engineering and computer science departments</w:t>
            </w:r>
          </w:p>
          <w:p w14:paraId="26D96293" w14:textId="77777777" w:rsidR="0089474C" w:rsidRDefault="0089474C" w:rsidP="0089474C">
            <w:pPr>
              <w:pStyle w:val="Heading3"/>
              <w:contextualSpacing w:val="0"/>
              <w:outlineLvl w:val="2"/>
              <w:rPr>
                <w:color w:val="auto"/>
              </w:rPr>
            </w:pPr>
          </w:p>
          <w:p w14:paraId="0984D2FD" w14:textId="68A01C5E" w:rsidR="0089474C" w:rsidRPr="00960E8D" w:rsidRDefault="0089474C" w:rsidP="0089474C">
            <w:pPr>
              <w:pStyle w:val="Heading3"/>
              <w:contextualSpacing w:val="0"/>
              <w:outlineLvl w:val="2"/>
              <w:rPr>
                <w:color w:val="auto"/>
              </w:rPr>
            </w:pPr>
            <w:r>
              <w:rPr>
                <w:color w:val="auto"/>
              </w:rPr>
              <w:t>AUGUST</w:t>
            </w:r>
            <w:r w:rsidRPr="00960E8D">
              <w:rPr>
                <w:color w:val="auto"/>
              </w:rPr>
              <w:t xml:space="preserve"> 201</w:t>
            </w:r>
            <w:r w:rsidR="00A00E2F">
              <w:rPr>
                <w:color w:val="auto"/>
              </w:rPr>
              <w:t>6</w:t>
            </w:r>
            <w:r w:rsidRPr="00960E8D">
              <w:rPr>
                <w:color w:val="auto"/>
              </w:rPr>
              <w:t xml:space="preserve"> – </w:t>
            </w:r>
            <w:r w:rsidR="00A00E2F">
              <w:rPr>
                <w:color w:val="auto"/>
              </w:rPr>
              <w:t>MAY</w:t>
            </w:r>
            <w:r>
              <w:rPr>
                <w:color w:val="auto"/>
              </w:rPr>
              <w:t xml:space="preserve"> 201</w:t>
            </w:r>
            <w:r w:rsidR="00A00E2F">
              <w:rPr>
                <w:color w:val="auto"/>
              </w:rPr>
              <w:t>9</w:t>
            </w:r>
          </w:p>
          <w:p w14:paraId="479EE1EA" w14:textId="322AD880" w:rsidR="0089474C" w:rsidRPr="00CF1A49" w:rsidRDefault="00A00E2F" w:rsidP="0089474C">
            <w:pPr>
              <w:pStyle w:val="Heading2"/>
              <w:spacing w:after="0"/>
              <w:contextualSpacing w:val="0"/>
              <w:outlineLvl w:val="1"/>
            </w:pPr>
            <w:r>
              <w:t>TEACHING ASSISTANT &amp; PEER TUTOR</w:t>
            </w:r>
            <w:r w:rsidR="0089474C" w:rsidRPr="00CF1A49">
              <w:t xml:space="preserve">, </w:t>
            </w:r>
            <w:r w:rsidR="0089474C">
              <w:t xml:space="preserve"> </w:t>
            </w:r>
            <w:r>
              <w:rPr>
                <w:rStyle w:val="SubtleReference"/>
              </w:rPr>
              <w:t>Case western reserve university</w:t>
            </w:r>
          </w:p>
          <w:p w14:paraId="1152A0BC" w14:textId="77777777" w:rsidR="0089474C" w:rsidRDefault="00A00E2F" w:rsidP="0089474C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>Reinforced course work during tutoring sessions and recitations to boost students’ academic performance</w:t>
            </w:r>
          </w:p>
          <w:p w14:paraId="07E177C9" w14:textId="77777777" w:rsidR="00A00E2F" w:rsidRDefault="00A00E2F" w:rsidP="0089474C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>Customized instructional approaches to meet the academic needs of diverse clients across a variety of courses</w:t>
            </w:r>
          </w:p>
          <w:p w14:paraId="252FC3E6" w14:textId="77777777" w:rsidR="00A00E2F" w:rsidRDefault="00A00E2F" w:rsidP="0089474C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>Collaborated with faculty members to ensure lesson plans addressed students’ strengths/weaknesses</w:t>
            </w:r>
          </w:p>
          <w:p w14:paraId="5196D064" w14:textId="3341F0AA" w:rsidR="00A00E2F" w:rsidRPr="00A00E2F" w:rsidRDefault="00A00E2F" w:rsidP="0089474C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>Graded student assignments, quizzes, and tests. Kept scores updated in university database</w:t>
            </w:r>
          </w:p>
        </w:tc>
      </w:tr>
    </w:tbl>
    <w:p w14:paraId="6F539922" w14:textId="77777777" w:rsidR="001451EB" w:rsidRPr="00A23B7C" w:rsidRDefault="001451EB" w:rsidP="00E64532">
      <w:pPr>
        <w:pStyle w:val="Heading1"/>
        <w:spacing w:before="0" w:after="0" w:line="200" w:lineRule="exact"/>
        <w:rPr>
          <w:sz w:val="20"/>
          <w:szCs w:val="20"/>
        </w:rPr>
      </w:pPr>
    </w:p>
    <w:sdt>
      <w:sdtPr>
        <w:alias w:val="Education:"/>
        <w:tag w:val="Education:"/>
        <w:id w:val="-1908763273"/>
        <w:placeholder>
          <w:docPart w:val="0EEAAE4A405D394189A30799FF6F8B1A"/>
        </w:placeholder>
        <w:temporary/>
        <w:showingPlcHdr/>
        <w15:appearance w15:val="hidden"/>
      </w:sdtPr>
      <w:sdtContent>
        <w:p w14:paraId="64BF1B63" w14:textId="77777777" w:rsidR="007E344D" w:rsidRPr="00CF1A49" w:rsidRDefault="007E344D" w:rsidP="007E344D">
          <w:pPr>
            <w:pStyle w:val="Heading1"/>
            <w:spacing w:before="0" w:after="0"/>
          </w:pPr>
          <w:r w:rsidRPr="00AB6F1B">
            <w:rPr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5011" w:type="pct"/>
        <w:tblInd w:w="67" w:type="dxa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089"/>
      </w:tblGrid>
      <w:tr w:rsidR="007E344D" w:rsidRPr="00CF1A49" w14:paraId="58514447" w14:textId="77777777" w:rsidTr="009D02C8">
        <w:tc>
          <w:tcPr>
            <w:tcW w:w="11090" w:type="dxa"/>
          </w:tcPr>
          <w:p w14:paraId="128A815B" w14:textId="77777777" w:rsidR="007E344D" w:rsidRPr="00960E8D" w:rsidRDefault="007E344D" w:rsidP="00B72B4E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960E8D">
              <w:rPr>
                <w:color w:val="auto"/>
              </w:rPr>
              <w:t>May 2019</w:t>
            </w:r>
          </w:p>
          <w:p w14:paraId="6691321C" w14:textId="77777777" w:rsidR="007E344D" w:rsidRPr="00CF1A49" w:rsidRDefault="007E344D" w:rsidP="00B72B4E">
            <w:pPr>
              <w:pStyle w:val="Heading2"/>
              <w:spacing w:after="0"/>
              <w:contextualSpacing w:val="0"/>
              <w:outlineLvl w:val="1"/>
            </w:pPr>
            <w:r>
              <w:t xml:space="preserve">B.S. </w:t>
            </w:r>
            <w:r>
              <w:rPr>
                <w:caps w:val="0"/>
              </w:rPr>
              <w:t>in</w:t>
            </w:r>
            <w:r>
              <w:t xml:space="preserve"> Computer Science</w:t>
            </w:r>
            <w:r w:rsidRPr="00CF1A49">
              <w:t>,</w:t>
            </w:r>
            <w:r>
              <w:t xml:space="preserve">  </w:t>
            </w:r>
            <w:r>
              <w:rPr>
                <w:rStyle w:val="SubtleReference"/>
              </w:rPr>
              <w:t>case western reserve university</w:t>
            </w:r>
          </w:p>
          <w:p w14:paraId="6B3C42E5" w14:textId="77777777" w:rsidR="007E344D" w:rsidRPr="00723A81" w:rsidRDefault="007E344D" w:rsidP="007E344D">
            <w:pPr>
              <w:pStyle w:val="Heading2"/>
              <w:numPr>
                <w:ilvl w:val="0"/>
                <w:numId w:val="15"/>
              </w:numPr>
              <w:spacing w:after="0" w:line="240" w:lineRule="exact"/>
              <w:outlineLvl w:val="1"/>
              <w:rPr>
                <w:rFonts w:eastAsiaTheme="minorHAnsi"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723A81">
              <w:rPr>
                <w:rFonts w:eastAsiaTheme="minorHAnsi" w:cstheme="minorBidi"/>
                <w:b w:val="0"/>
                <w:caps w:val="0"/>
                <w:color w:val="auto"/>
                <w:sz w:val="22"/>
                <w:szCs w:val="22"/>
              </w:rPr>
              <w:t>Degree Path:  B.S. in Computer Science with a focus in Software Engineering</w:t>
            </w:r>
          </w:p>
          <w:p w14:paraId="01DF4C86" w14:textId="77777777" w:rsidR="007E344D" w:rsidRPr="00723A81" w:rsidRDefault="007E344D" w:rsidP="007E344D">
            <w:pPr>
              <w:pStyle w:val="Heading2"/>
              <w:numPr>
                <w:ilvl w:val="0"/>
                <w:numId w:val="15"/>
              </w:numPr>
              <w:spacing w:after="0" w:line="240" w:lineRule="exact"/>
              <w:outlineLvl w:val="1"/>
              <w:rPr>
                <w:rFonts w:eastAsiaTheme="minorHAnsi"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723A81">
              <w:rPr>
                <w:rFonts w:eastAsiaTheme="minorHAnsi" w:cstheme="minorBidi"/>
                <w:b w:val="0"/>
                <w:caps w:val="0"/>
                <w:color w:val="auto"/>
                <w:sz w:val="22"/>
                <w:szCs w:val="22"/>
              </w:rPr>
              <w:t xml:space="preserve">Major GPA:  </w:t>
            </w:r>
            <w:r>
              <w:rPr>
                <w:rFonts w:eastAsiaTheme="minorHAnsi" w:cstheme="minorBidi"/>
                <w:caps w:val="0"/>
                <w:color w:val="auto"/>
                <w:sz w:val="22"/>
                <w:szCs w:val="22"/>
              </w:rPr>
              <w:t>3.634</w:t>
            </w:r>
            <w:r w:rsidRPr="00723A81">
              <w:rPr>
                <w:rFonts w:eastAsiaTheme="minorHAnsi" w:cstheme="minorBidi"/>
                <w:caps w:val="0"/>
                <w:color w:val="auto"/>
                <w:sz w:val="22"/>
                <w:szCs w:val="22"/>
              </w:rPr>
              <w:t xml:space="preserve"> / 4.0</w:t>
            </w:r>
          </w:p>
          <w:p w14:paraId="6E875192" w14:textId="2E9BF05A" w:rsidR="007E344D" w:rsidRPr="008C0461" w:rsidRDefault="007E344D" w:rsidP="007E344D">
            <w:pPr>
              <w:pStyle w:val="Heading2"/>
              <w:numPr>
                <w:ilvl w:val="0"/>
                <w:numId w:val="15"/>
              </w:numPr>
              <w:spacing w:after="0" w:line="240" w:lineRule="exact"/>
              <w:outlineLvl w:val="1"/>
              <w:rPr>
                <w:rFonts w:eastAsiaTheme="minorHAnsi"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723A81">
              <w:rPr>
                <w:b w:val="0"/>
                <w:caps w:val="0"/>
                <w:color w:val="auto"/>
                <w:sz w:val="22"/>
                <w:szCs w:val="22"/>
              </w:rPr>
              <w:t xml:space="preserve">Relevant coursework: </w:t>
            </w:r>
            <w:r w:rsidR="00501B69" w:rsidRPr="00723A81">
              <w:rPr>
                <w:b w:val="0"/>
                <w:caps w:val="0"/>
                <w:color w:val="auto"/>
                <w:sz w:val="22"/>
                <w:szCs w:val="22"/>
              </w:rPr>
              <w:t>object-oriented</w:t>
            </w:r>
            <w:r w:rsidRPr="00723A81">
              <w:rPr>
                <w:b w:val="0"/>
                <w:caps w:val="0"/>
                <w:color w:val="auto"/>
                <w:sz w:val="22"/>
                <w:szCs w:val="22"/>
              </w:rPr>
              <w:t xml:space="preserve"> programming, systems programming, algorithms, </w:t>
            </w:r>
            <w:r w:rsidR="006E1BB0">
              <w:rPr>
                <w:b w:val="0"/>
                <w:caps w:val="0"/>
                <w:color w:val="auto"/>
                <w:sz w:val="22"/>
                <w:szCs w:val="22"/>
              </w:rPr>
              <w:t xml:space="preserve">databases, </w:t>
            </w:r>
            <w:r w:rsidRPr="00723A81">
              <w:rPr>
                <w:b w:val="0"/>
                <w:caps w:val="0"/>
                <w:color w:val="auto"/>
                <w:sz w:val="22"/>
                <w:szCs w:val="22"/>
              </w:rPr>
              <w:t xml:space="preserve">systems security and networks, discrete mathematics, data structures, </w:t>
            </w:r>
            <w:r>
              <w:rPr>
                <w:b w:val="0"/>
                <w:caps w:val="0"/>
                <w:color w:val="auto"/>
                <w:sz w:val="22"/>
                <w:szCs w:val="22"/>
              </w:rPr>
              <w:t>software design techniques</w:t>
            </w:r>
            <w:r w:rsidR="006E1BB0">
              <w:rPr>
                <w:b w:val="0"/>
                <w:caps w:val="0"/>
                <w:color w:val="auto"/>
                <w:sz w:val="22"/>
                <w:szCs w:val="22"/>
              </w:rPr>
              <w:t xml:space="preserve"> and craftmanship</w:t>
            </w:r>
            <w:r>
              <w:rPr>
                <w:b w:val="0"/>
                <w:caps w:val="0"/>
                <w:color w:val="auto"/>
                <w:sz w:val="22"/>
                <w:szCs w:val="22"/>
              </w:rPr>
              <w:t xml:space="preserve">, </w:t>
            </w:r>
            <w:r w:rsidR="00554E2A">
              <w:rPr>
                <w:b w:val="0"/>
                <w:caps w:val="0"/>
                <w:color w:val="auto"/>
                <w:sz w:val="22"/>
                <w:szCs w:val="22"/>
              </w:rPr>
              <w:t xml:space="preserve">mobile application development, </w:t>
            </w:r>
            <w:r w:rsidR="00D9691E">
              <w:rPr>
                <w:b w:val="0"/>
                <w:caps w:val="0"/>
                <w:color w:val="auto"/>
                <w:sz w:val="22"/>
                <w:szCs w:val="22"/>
              </w:rPr>
              <w:t xml:space="preserve">programming language concepts, </w:t>
            </w:r>
            <w:r w:rsidRPr="00A23B7C">
              <w:rPr>
                <w:b w:val="0"/>
                <w:caps w:val="0"/>
                <w:color w:val="auto"/>
                <w:sz w:val="22"/>
                <w:szCs w:val="22"/>
              </w:rPr>
              <w:t>team organization and project management</w:t>
            </w:r>
          </w:p>
        </w:tc>
      </w:tr>
    </w:tbl>
    <w:p w14:paraId="0EA82C7B" w14:textId="77777777" w:rsidR="007E344D" w:rsidRDefault="007E344D" w:rsidP="00E64532">
      <w:pPr>
        <w:pStyle w:val="Heading1"/>
        <w:spacing w:before="0" w:after="0" w:line="200" w:lineRule="exact"/>
      </w:pPr>
    </w:p>
    <w:p w14:paraId="7526A323" w14:textId="44C44D4E" w:rsidR="00486277" w:rsidRPr="00CF1A49" w:rsidRDefault="00C535E8" w:rsidP="00FB2272">
      <w:pPr>
        <w:pStyle w:val="Heading1"/>
        <w:spacing w:before="0" w:after="0"/>
      </w:pPr>
      <w:r w:rsidRPr="00AB6F1B">
        <w:rPr>
          <w:sz w:val="26"/>
          <w:szCs w:val="26"/>
        </w:rPr>
        <w:t xml:space="preserve">Technical </w:t>
      </w:r>
      <w:sdt>
        <w:sdtPr>
          <w:rPr>
            <w:sz w:val="26"/>
            <w:szCs w:val="26"/>
          </w:rPr>
          <w:alias w:val="Skills:"/>
          <w:tag w:val="Skills:"/>
          <w:id w:val="-1392877668"/>
          <w:placeholder>
            <w:docPart w:val="24FF72962A5C49ED9001503866D9E307"/>
          </w:placeholder>
          <w:temporary/>
          <w:showingPlcHdr/>
          <w15:appearance w15:val="hidden"/>
        </w:sdtPr>
        <w:sdtContent>
          <w:r w:rsidR="00486277" w:rsidRPr="00AB6F1B">
            <w:rPr>
              <w:sz w:val="26"/>
              <w:szCs w:val="26"/>
            </w:rPr>
            <w:t>Skills</w:t>
          </w:r>
        </w:sdtContent>
      </w:sdt>
      <w:r>
        <w:t xml:space="preserve">                                    </w:t>
      </w:r>
      <w:r w:rsidR="00827BEA">
        <w:t xml:space="preserve"> </w:t>
      </w:r>
      <w:r>
        <w:t xml:space="preserve"> </w:t>
      </w:r>
      <w:r w:rsidR="00547E24">
        <w:t xml:space="preserve"> </w:t>
      </w:r>
      <w:r w:rsidR="00881D97">
        <w:t xml:space="preserve">   </w:t>
      </w:r>
      <w:r>
        <w:t xml:space="preserve">  </w:t>
      </w:r>
      <w:r w:rsidRPr="00192003">
        <w:rPr>
          <w:sz w:val="26"/>
          <w:szCs w:val="26"/>
        </w:rPr>
        <w:t>personal skills</w:t>
      </w:r>
    </w:p>
    <w:tbl>
      <w:tblPr>
        <w:tblStyle w:val="TableGrid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535"/>
        <w:gridCol w:w="2953"/>
        <w:gridCol w:w="2582"/>
      </w:tblGrid>
      <w:tr w:rsidR="00FB2EB7" w:rsidRPr="006E1507" w14:paraId="015BE5F9" w14:textId="77777777" w:rsidTr="00827BEA">
        <w:trPr>
          <w:trHeight w:val="762"/>
        </w:trPr>
        <w:tc>
          <w:tcPr>
            <w:tcW w:w="5535" w:type="dxa"/>
          </w:tcPr>
          <w:p w14:paraId="664D643B" w14:textId="3E2076F1" w:rsidR="005040E0" w:rsidRPr="00960E8D" w:rsidRDefault="005F34BC" w:rsidP="004265AC">
            <w:pPr>
              <w:pStyle w:val="ListBullet"/>
              <w:numPr>
                <w:ilvl w:val="0"/>
                <w:numId w:val="0"/>
              </w:numPr>
              <w:spacing w:line="240" w:lineRule="exact"/>
              <w:ind w:left="360" w:hanging="360"/>
              <w:jc w:val="both"/>
              <w:rPr>
                <w:color w:val="auto"/>
              </w:rPr>
            </w:pPr>
            <w:r w:rsidRPr="00960E8D">
              <w:rPr>
                <w:color w:val="auto"/>
              </w:rPr>
              <w:t>JavaScript,  TypeScript</w:t>
            </w:r>
            <w:r>
              <w:rPr>
                <w:color w:val="auto"/>
              </w:rPr>
              <w:t xml:space="preserve">,  </w:t>
            </w:r>
            <w:r w:rsidR="00597D38">
              <w:rPr>
                <w:color w:val="auto"/>
              </w:rPr>
              <w:t xml:space="preserve">Java, </w:t>
            </w:r>
            <w:r w:rsidR="008A6FD7">
              <w:rPr>
                <w:color w:val="auto"/>
              </w:rPr>
              <w:t xml:space="preserve"> </w:t>
            </w:r>
            <w:r w:rsidR="00FB2EB7" w:rsidRPr="00960E8D">
              <w:rPr>
                <w:color w:val="auto"/>
              </w:rPr>
              <w:t>C#</w:t>
            </w:r>
            <w:r>
              <w:rPr>
                <w:color w:val="auto"/>
              </w:rPr>
              <w:t xml:space="preserve">, </w:t>
            </w:r>
            <w:r w:rsidRPr="00960E8D">
              <w:rPr>
                <w:color w:val="auto"/>
              </w:rPr>
              <w:t xml:space="preserve"> </w:t>
            </w:r>
            <w:r w:rsidR="007F68E6">
              <w:rPr>
                <w:color w:val="auto"/>
              </w:rPr>
              <w:t>Swift</w:t>
            </w:r>
            <w:r w:rsidR="0050510B">
              <w:rPr>
                <w:color w:val="auto"/>
              </w:rPr>
              <w:t xml:space="preserve">,  </w:t>
            </w:r>
            <w:r w:rsidR="00FB2EB7" w:rsidRPr="00960E8D">
              <w:rPr>
                <w:color w:val="auto"/>
              </w:rPr>
              <w:t>C++</w:t>
            </w:r>
            <w:r w:rsidR="005040E0" w:rsidRPr="00960E8D">
              <w:rPr>
                <w:color w:val="auto"/>
              </w:rPr>
              <w:t>,</w:t>
            </w:r>
            <w:r w:rsidR="00AF5E15">
              <w:rPr>
                <w:color w:val="auto"/>
              </w:rPr>
              <w:t xml:space="preserve">  SQL,  NoSQL</w:t>
            </w:r>
            <w:r w:rsidR="008C3E89">
              <w:rPr>
                <w:color w:val="auto"/>
              </w:rPr>
              <w:t>,</w:t>
            </w:r>
          </w:p>
          <w:p w14:paraId="420B28A4" w14:textId="40F472FD" w:rsidR="005040E0" w:rsidRPr="00960E8D" w:rsidRDefault="00BF3AF3" w:rsidP="004265AC">
            <w:pPr>
              <w:pStyle w:val="ListBullet"/>
              <w:numPr>
                <w:ilvl w:val="0"/>
                <w:numId w:val="0"/>
              </w:numPr>
              <w:spacing w:line="240" w:lineRule="exact"/>
              <w:ind w:left="360" w:hanging="360"/>
              <w:jc w:val="both"/>
              <w:rPr>
                <w:color w:val="auto"/>
              </w:rPr>
            </w:pPr>
            <w:r w:rsidRPr="00960E8D">
              <w:rPr>
                <w:color w:val="auto"/>
              </w:rPr>
              <w:t>HTML,  CSS</w:t>
            </w:r>
            <w:r>
              <w:rPr>
                <w:color w:val="auto"/>
              </w:rPr>
              <w:t xml:space="preserve">,  </w:t>
            </w:r>
            <w:r w:rsidR="00F84E2C" w:rsidRPr="00960E8D">
              <w:rPr>
                <w:color w:val="auto"/>
              </w:rPr>
              <w:t>React</w:t>
            </w:r>
            <w:r w:rsidR="00F84E2C">
              <w:rPr>
                <w:color w:val="auto"/>
              </w:rPr>
              <w:t xml:space="preserve">,  </w:t>
            </w:r>
            <w:r w:rsidR="002D4F9D">
              <w:rPr>
                <w:color w:val="auto"/>
              </w:rPr>
              <w:t xml:space="preserve">Vue,  </w:t>
            </w:r>
            <w:r w:rsidR="00FB2EB7" w:rsidRPr="00960E8D">
              <w:rPr>
                <w:color w:val="auto"/>
              </w:rPr>
              <w:t>Angular</w:t>
            </w:r>
            <w:r w:rsidR="00C82C0E">
              <w:rPr>
                <w:color w:val="auto"/>
              </w:rPr>
              <w:t xml:space="preserve">,  </w:t>
            </w:r>
            <w:r w:rsidR="00F84E2C">
              <w:rPr>
                <w:color w:val="auto"/>
              </w:rPr>
              <w:t>Graph</w:t>
            </w:r>
            <w:r w:rsidR="002D4F9D">
              <w:rPr>
                <w:color w:val="auto"/>
              </w:rPr>
              <w:t>QL</w:t>
            </w:r>
            <w:r w:rsidR="00F84E2C">
              <w:rPr>
                <w:color w:val="auto"/>
              </w:rPr>
              <w:t xml:space="preserve">, </w:t>
            </w:r>
            <w:r w:rsidR="002D4F9D">
              <w:rPr>
                <w:color w:val="auto"/>
              </w:rPr>
              <w:t xml:space="preserve"> </w:t>
            </w:r>
            <w:r w:rsidR="00135E66">
              <w:rPr>
                <w:color w:val="auto"/>
              </w:rPr>
              <w:t>Apollo</w:t>
            </w:r>
            <w:r w:rsidR="00F84E2C" w:rsidRPr="00960E8D">
              <w:rPr>
                <w:color w:val="auto"/>
              </w:rPr>
              <w:t>,</w:t>
            </w:r>
            <w:r w:rsidR="002428BE">
              <w:rPr>
                <w:color w:val="auto"/>
              </w:rPr>
              <w:t xml:space="preserve"> </w:t>
            </w:r>
            <w:r w:rsidR="002D4F9D">
              <w:rPr>
                <w:color w:val="auto"/>
              </w:rPr>
              <w:t xml:space="preserve"> </w:t>
            </w:r>
            <w:r w:rsidR="002428BE">
              <w:rPr>
                <w:color w:val="auto"/>
              </w:rPr>
              <w:t>MATLAB</w:t>
            </w:r>
            <w:r w:rsidR="00A56C7D">
              <w:rPr>
                <w:color w:val="auto"/>
              </w:rPr>
              <w:t>,</w:t>
            </w:r>
          </w:p>
          <w:p w14:paraId="51329F07" w14:textId="7CEC26ED" w:rsidR="004C1DC3" w:rsidRDefault="00BF0370" w:rsidP="004C1DC3">
            <w:pPr>
              <w:pStyle w:val="ListBullet"/>
              <w:numPr>
                <w:ilvl w:val="0"/>
                <w:numId w:val="0"/>
              </w:numPr>
              <w:spacing w:line="240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>Node,</w:t>
            </w:r>
            <w:r w:rsidR="004C1DC3">
              <w:rPr>
                <w:color w:val="auto"/>
              </w:rPr>
              <w:t xml:space="preserve"> </w:t>
            </w:r>
            <w:r w:rsidR="00A22143">
              <w:rPr>
                <w:color w:val="auto"/>
              </w:rPr>
              <w:t xml:space="preserve"> </w:t>
            </w:r>
            <w:r w:rsidR="00BE216D">
              <w:rPr>
                <w:color w:val="auto"/>
              </w:rPr>
              <w:t>.NET</w:t>
            </w:r>
            <w:r w:rsidR="00001F9F" w:rsidRPr="00960E8D">
              <w:rPr>
                <w:color w:val="auto"/>
              </w:rPr>
              <w:t>,</w:t>
            </w:r>
            <w:r w:rsidR="00BE216D">
              <w:rPr>
                <w:color w:val="auto"/>
              </w:rPr>
              <w:t xml:space="preserve"> </w:t>
            </w:r>
            <w:r w:rsidR="004C1DC3">
              <w:rPr>
                <w:color w:val="auto"/>
              </w:rPr>
              <w:t xml:space="preserve"> </w:t>
            </w:r>
            <w:r w:rsidR="002D4F9D">
              <w:rPr>
                <w:color w:val="auto"/>
              </w:rPr>
              <w:t xml:space="preserve">Webpack,  Vite,  </w:t>
            </w:r>
            <w:r w:rsidR="00135E66">
              <w:rPr>
                <w:color w:val="auto"/>
              </w:rPr>
              <w:t>Git</w:t>
            </w:r>
            <w:r w:rsidR="00523AB3">
              <w:rPr>
                <w:color w:val="auto"/>
              </w:rPr>
              <w:t xml:space="preserve">, </w:t>
            </w:r>
            <w:r w:rsidR="004C1DC3">
              <w:rPr>
                <w:color w:val="auto"/>
              </w:rPr>
              <w:t xml:space="preserve"> </w:t>
            </w:r>
            <w:r w:rsidR="002D4F9D">
              <w:rPr>
                <w:color w:val="auto"/>
              </w:rPr>
              <w:t xml:space="preserve">Yarn,  </w:t>
            </w:r>
            <w:r w:rsidR="00523AB3">
              <w:rPr>
                <w:color w:val="auto"/>
              </w:rPr>
              <w:t>npm</w:t>
            </w:r>
            <w:r w:rsidR="00BE216D">
              <w:rPr>
                <w:color w:val="auto"/>
              </w:rPr>
              <w:t>,</w:t>
            </w:r>
            <w:r w:rsidR="00001F9F" w:rsidRPr="00960E8D">
              <w:rPr>
                <w:color w:val="auto"/>
              </w:rPr>
              <w:t xml:space="preserve">  </w:t>
            </w:r>
            <w:r w:rsidR="004C1DC3">
              <w:rPr>
                <w:color w:val="auto"/>
              </w:rPr>
              <w:t xml:space="preserve">Photoshop,  </w:t>
            </w:r>
          </w:p>
          <w:p w14:paraId="4122E30F" w14:textId="0C952EE7" w:rsidR="00526E2E" w:rsidRDefault="00526E2E" w:rsidP="004C1DC3">
            <w:pPr>
              <w:pStyle w:val="ListBullet"/>
              <w:numPr>
                <w:ilvl w:val="0"/>
                <w:numId w:val="0"/>
              </w:numPr>
              <w:spacing w:line="240" w:lineRule="exact"/>
              <w:jc w:val="both"/>
            </w:pPr>
            <w:r w:rsidRPr="00451F71">
              <w:rPr>
                <w:color w:val="000000" w:themeColor="text1"/>
              </w:rPr>
              <w:t xml:space="preserve">Jira, </w:t>
            </w:r>
            <w:r w:rsidR="00251F45">
              <w:rPr>
                <w:color w:val="000000" w:themeColor="text1"/>
              </w:rPr>
              <w:t xml:space="preserve"> </w:t>
            </w:r>
            <w:r w:rsidR="000B3D67">
              <w:rPr>
                <w:color w:val="000000" w:themeColor="text1"/>
              </w:rPr>
              <w:t xml:space="preserve">Jenkins,  </w:t>
            </w:r>
            <w:r w:rsidRPr="00451F71">
              <w:rPr>
                <w:color w:val="000000" w:themeColor="text1"/>
              </w:rPr>
              <w:t>SalesForce</w:t>
            </w:r>
            <w:r w:rsidR="002D4F9D">
              <w:rPr>
                <w:color w:val="000000" w:themeColor="text1"/>
              </w:rPr>
              <w:t>,</w:t>
            </w:r>
            <w:r w:rsidR="002D4F9D" w:rsidRPr="00451F71">
              <w:rPr>
                <w:color w:val="000000" w:themeColor="text1"/>
              </w:rPr>
              <w:t xml:space="preserve"> </w:t>
            </w:r>
            <w:r w:rsidR="002D4F9D">
              <w:rPr>
                <w:color w:val="000000" w:themeColor="text1"/>
              </w:rPr>
              <w:t xml:space="preserve"> </w:t>
            </w:r>
            <w:r w:rsidR="002D4F9D" w:rsidRPr="00451F71">
              <w:rPr>
                <w:color w:val="000000" w:themeColor="text1"/>
              </w:rPr>
              <w:t>Agile,</w:t>
            </w:r>
            <w:r w:rsidR="002D4F9D">
              <w:rPr>
                <w:color w:val="000000" w:themeColor="text1"/>
              </w:rPr>
              <w:t xml:space="preserve"> </w:t>
            </w:r>
            <w:r w:rsidR="002D4F9D" w:rsidRPr="00451F71">
              <w:rPr>
                <w:color w:val="000000" w:themeColor="text1"/>
              </w:rPr>
              <w:t xml:space="preserve"> Scrum, </w:t>
            </w:r>
            <w:r w:rsidR="002D4F9D">
              <w:rPr>
                <w:color w:val="000000" w:themeColor="text1"/>
              </w:rPr>
              <w:t xml:space="preserve"> </w:t>
            </w:r>
            <w:r w:rsidR="002D4F9D" w:rsidRPr="00451F71">
              <w:rPr>
                <w:color w:val="000000" w:themeColor="text1"/>
              </w:rPr>
              <w:t xml:space="preserve">DevOps, </w:t>
            </w:r>
            <w:r w:rsidR="002D4F9D">
              <w:rPr>
                <w:color w:val="000000" w:themeColor="text1"/>
              </w:rPr>
              <w:t xml:space="preserve"> </w:t>
            </w:r>
            <w:r w:rsidR="002D4F9D" w:rsidRPr="00451F71">
              <w:rPr>
                <w:color w:val="000000" w:themeColor="text1"/>
              </w:rPr>
              <w:t xml:space="preserve">CI/CD, </w:t>
            </w:r>
            <w:r w:rsidR="002D4F9D">
              <w:rPr>
                <w:color w:val="000000" w:themeColor="text1"/>
              </w:rPr>
              <w:t xml:space="preserve"> TDD  </w:t>
            </w:r>
          </w:p>
        </w:tc>
        <w:tc>
          <w:tcPr>
            <w:tcW w:w="2953" w:type="dxa"/>
            <w:tcMar>
              <w:left w:w="360" w:type="dxa"/>
            </w:tcMar>
          </w:tcPr>
          <w:p w14:paraId="726D9B3A" w14:textId="77777777" w:rsidR="00FB2EB7" w:rsidRPr="00960E8D" w:rsidRDefault="000A248E" w:rsidP="00FB2EB7">
            <w:pPr>
              <w:pStyle w:val="ListBullet"/>
              <w:spacing w:line="240" w:lineRule="exact"/>
              <w:contextualSpacing w:val="0"/>
              <w:rPr>
                <w:color w:val="auto"/>
              </w:rPr>
            </w:pPr>
            <w:r w:rsidRPr="00960E8D">
              <w:rPr>
                <w:color w:val="auto"/>
              </w:rPr>
              <w:t>Strong work e</w:t>
            </w:r>
            <w:r w:rsidR="00FB2EB7" w:rsidRPr="00960E8D">
              <w:rPr>
                <w:color w:val="auto"/>
              </w:rPr>
              <w:t>thic</w:t>
            </w:r>
          </w:p>
          <w:p w14:paraId="51EC5467" w14:textId="47D6E5FA" w:rsidR="00B21362" w:rsidRDefault="00FB2EB7" w:rsidP="00FB2EB7">
            <w:pPr>
              <w:pStyle w:val="ListBullet"/>
              <w:spacing w:line="240" w:lineRule="exact"/>
              <w:contextualSpacing w:val="0"/>
              <w:rPr>
                <w:color w:val="auto"/>
              </w:rPr>
            </w:pPr>
            <w:r w:rsidRPr="00960E8D">
              <w:rPr>
                <w:color w:val="auto"/>
              </w:rPr>
              <w:t>Dependable</w:t>
            </w:r>
          </w:p>
          <w:p w14:paraId="64E05D40" w14:textId="0E6657FD" w:rsidR="00756798" w:rsidRDefault="00756798" w:rsidP="00B21362">
            <w:pPr>
              <w:pStyle w:val="ListBullet"/>
              <w:spacing w:line="240" w:lineRule="exact"/>
              <w:contextualSpacing w:val="0"/>
              <w:rPr>
                <w:color w:val="auto"/>
              </w:rPr>
            </w:pPr>
            <w:r w:rsidRPr="00960E8D">
              <w:rPr>
                <w:color w:val="auto"/>
              </w:rPr>
              <w:t>Positive attitude</w:t>
            </w:r>
          </w:p>
          <w:p w14:paraId="0EBFDD04" w14:textId="7563A96A" w:rsidR="00FB2EB7" w:rsidRPr="00547E24" w:rsidRDefault="00B21362" w:rsidP="00547E24">
            <w:pPr>
              <w:pStyle w:val="ListBullet"/>
              <w:spacing w:line="240" w:lineRule="exact"/>
              <w:contextualSpacing w:val="0"/>
              <w:rPr>
                <w:color w:val="auto"/>
              </w:rPr>
            </w:pPr>
            <w:r w:rsidRPr="00960E8D">
              <w:rPr>
                <w:color w:val="auto"/>
              </w:rPr>
              <w:t>Team</w:t>
            </w:r>
            <w:r w:rsidR="0026263B">
              <w:rPr>
                <w:color w:val="auto"/>
              </w:rPr>
              <w:t xml:space="preserve"> </w:t>
            </w:r>
            <w:r w:rsidRPr="00960E8D">
              <w:rPr>
                <w:color w:val="auto"/>
              </w:rPr>
              <w:t>oriented</w:t>
            </w:r>
          </w:p>
        </w:tc>
        <w:tc>
          <w:tcPr>
            <w:tcW w:w="2582" w:type="dxa"/>
          </w:tcPr>
          <w:p w14:paraId="718E9AB9" w14:textId="214E0BF3" w:rsidR="00FB2EB7" w:rsidRDefault="000A248E" w:rsidP="00FB2EB7">
            <w:pPr>
              <w:pStyle w:val="ListBullet"/>
              <w:spacing w:line="240" w:lineRule="exact"/>
              <w:rPr>
                <w:color w:val="auto"/>
              </w:rPr>
            </w:pPr>
            <w:r w:rsidRPr="00960E8D">
              <w:rPr>
                <w:color w:val="auto"/>
              </w:rPr>
              <w:t>Self-motivated</w:t>
            </w:r>
          </w:p>
          <w:p w14:paraId="6037499F" w14:textId="505FF20C" w:rsidR="00B21362" w:rsidRDefault="00B21362" w:rsidP="00FB2EB7">
            <w:pPr>
              <w:pStyle w:val="ListBullet"/>
              <w:spacing w:line="240" w:lineRule="exact"/>
              <w:rPr>
                <w:color w:val="auto"/>
              </w:rPr>
            </w:pPr>
            <w:r>
              <w:rPr>
                <w:color w:val="auto"/>
              </w:rPr>
              <w:t>Flexible</w:t>
            </w:r>
          </w:p>
          <w:p w14:paraId="4E38A8B4" w14:textId="2CB3EDC1" w:rsidR="00756798" w:rsidRDefault="00FB2E94" w:rsidP="00FB2EB7">
            <w:pPr>
              <w:pStyle w:val="ListBullet"/>
              <w:spacing w:line="240" w:lineRule="exact"/>
              <w:rPr>
                <w:color w:val="auto"/>
              </w:rPr>
            </w:pPr>
            <w:r>
              <w:rPr>
                <w:color w:val="auto"/>
              </w:rPr>
              <w:t>Forward thinker</w:t>
            </w:r>
          </w:p>
          <w:p w14:paraId="57A573E4" w14:textId="147456F5" w:rsidR="000A248E" w:rsidRPr="00960E8D" w:rsidRDefault="00B21362" w:rsidP="00FB2EB7">
            <w:pPr>
              <w:pStyle w:val="ListBullet"/>
              <w:spacing w:line="240" w:lineRule="exact"/>
              <w:rPr>
                <w:color w:val="auto"/>
              </w:rPr>
            </w:pPr>
            <w:r w:rsidRPr="00960E8D">
              <w:rPr>
                <w:color w:val="auto"/>
              </w:rPr>
              <w:t xml:space="preserve">Effective communicator </w:t>
            </w:r>
          </w:p>
        </w:tc>
      </w:tr>
      <w:bookmarkEnd w:id="0"/>
      <w:bookmarkEnd w:id="1"/>
    </w:tbl>
    <w:p w14:paraId="4A48F7DD" w14:textId="77777777" w:rsidR="006A44B4" w:rsidRPr="00960E8D" w:rsidRDefault="006A44B4" w:rsidP="00640A17">
      <w:pPr>
        <w:rPr>
          <w:color w:val="auto"/>
        </w:rPr>
      </w:pPr>
    </w:p>
    <w:sectPr w:rsidR="006A44B4" w:rsidRPr="00960E8D" w:rsidSect="0089474C">
      <w:footerReference w:type="default" r:id="rId17"/>
      <w:headerReference w:type="first" r:id="rId18"/>
      <w:pgSz w:w="12240" w:h="15840" w:code="1"/>
      <w:pgMar w:top="720" w:right="576" w:bottom="360" w:left="576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078C" w14:textId="77777777" w:rsidR="00241372" w:rsidRDefault="00241372" w:rsidP="0068194B">
      <w:r>
        <w:separator/>
      </w:r>
    </w:p>
    <w:p w14:paraId="46904B2B" w14:textId="77777777" w:rsidR="00241372" w:rsidRDefault="00241372"/>
    <w:p w14:paraId="28A08B23" w14:textId="77777777" w:rsidR="00241372" w:rsidRDefault="00241372"/>
  </w:endnote>
  <w:endnote w:type="continuationSeparator" w:id="0">
    <w:p w14:paraId="3E9E1A8A" w14:textId="77777777" w:rsidR="00241372" w:rsidRDefault="00241372" w:rsidP="0068194B">
      <w:r>
        <w:continuationSeparator/>
      </w:r>
    </w:p>
    <w:p w14:paraId="526CF1BB" w14:textId="77777777" w:rsidR="00241372" w:rsidRDefault="00241372"/>
    <w:p w14:paraId="3882655B" w14:textId="77777777" w:rsidR="00241372" w:rsidRDefault="002413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4949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B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9D93" w14:textId="77777777" w:rsidR="00241372" w:rsidRDefault="00241372" w:rsidP="0068194B">
      <w:r>
        <w:separator/>
      </w:r>
    </w:p>
    <w:p w14:paraId="6FB6D5A2" w14:textId="77777777" w:rsidR="00241372" w:rsidRDefault="00241372"/>
    <w:p w14:paraId="542EA1C2" w14:textId="77777777" w:rsidR="00241372" w:rsidRDefault="00241372"/>
  </w:footnote>
  <w:footnote w:type="continuationSeparator" w:id="0">
    <w:p w14:paraId="59E2F6EB" w14:textId="77777777" w:rsidR="00241372" w:rsidRDefault="00241372" w:rsidP="0068194B">
      <w:r>
        <w:continuationSeparator/>
      </w:r>
    </w:p>
    <w:p w14:paraId="73278CBB" w14:textId="77777777" w:rsidR="00241372" w:rsidRDefault="00241372"/>
    <w:p w14:paraId="4F4EC956" w14:textId="77777777" w:rsidR="00241372" w:rsidRDefault="002413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CBF30" w14:textId="1AF28870" w:rsidR="006F321E" w:rsidRDefault="00F476C4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0FBF1" wp14:editId="0E460A5A">
              <wp:simplePos x="0" y="0"/>
              <wp:positionH relativeFrom="page">
                <wp:posOffset>0</wp:posOffset>
              </wp:positionH>
              <wp:positionV relativeFrom="page">
                <wp:posOffset>1654847</wp:posOffset>
              </wp:positionV>
              <wp:extent cx="7772400" cy="0"/>
              <wp:effectExtent l="0" t="0" r="12700" b="1270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F4ECA4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0.3pt" to="612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DBA88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BE3394"/>
    <w:multiLevelType w:val="hybridMultilevel"/>
    <w:tmpl w:val="FAE84C4A"/>
    <w:lvl w:ilvl="0" w:tplc="768C6E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2AFCFF" w:themeColor="accent2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305F7"/>
    <w:multiLevelType w:val="multilevel"/>
    <w:tmpl w:val="10CA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31514"/>
    <w:multiLevelType w:val="hybridMultilevel"/>
    <w:tmpl w:val="CC32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DB5355"/>
    <w:multiLevelType w:val="multilevel"/>
    <w:tmpl w:val="2FEA844E"/>
    <w:lvl w:ilvl="0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F060E1"/>
    <w:multiLevelType w:val="hybridMultilevel"/>
    <w:tmpl w:val="95B85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307744F"/>
    <w:multiLevelType w:val="hybridMultilevel"/>
    <w:tmpl w:val="45A6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4627329">
    <w:abstractNumId w:val="9"/>
  </w:num>
  <w:num w:numId="2" w16cid:durableId="691567299">
    <w:abstractNumId w:val="8"/>
  </w:num>
  <w:num w:numId="3" w16cid:durableId="189031296">
    <w:abstractNumId w:val="7"/>
  </w:num>
  <w:num w:numId="4" w16cid:durableId="2145391473">
    <w:abstractNumId w:val="6"/>
  </w:num>
  <w:num w:numId="5" w16cid:durableId="966743484">
    <w:abstractNumId w:val="11"/>
  </w:num>
  <w:num w:numId="6" w16cid:durableId="1319188662">
    <w:abstractNumId w:val="3"/>
  </w:num>
  <w:num w:numId="7" w16cid:durableId="270626477">
    <w:abstractNumId w:val="14"/>
  </w:num>
  <w:num w:numId="8" w16cid:durableId="1697080882">
    <w:abstractNumId w:val="2"/>
  </w:num>
  <w:num w:numId="9" w16cid:durableId="62260034">
    <w:abstractNumId w:val="17"/>
  </w:num>
  <w:num w:numId="10" w16cid:durableId="1361935101">
    <w:abstractNumId w:val="5"/>
  </w:num>
  <w:num w:numId="11" w16cid:durableId="1032731867">
    <w:abstractNumId w:val="4"/>
  </w:num>
  <w:num w:numId="12" w16cid:durableId="1879781307">
    <w:abstractNumId w:val="1"/>
  </w:num>
  <w:num w:numId="13" w16cid:durableId="227963780">
    <w:abstractNumId w:val="0"/>
  </w:num>
  <w:num w:numId="14" w16cid:durableId="539634495">
    <w:abstractNumId w:val="18"/>
  </w:num>
  <w:num w:numId="15" w16cid:durableId="616061545">
    <w:abstractNumId w:val="10"/>
  </w:num>
  <w:num w:numId="16" w16cid:durableId="57748353">
    <w:abstractNumId w:val="16"/>
  </w:num>
  <w:num w:numId="17" w16cid:durableId="106122777">
    <w:abstractNumId w:val="12"/>
  </w:num>
  <w:num w:numId="18" w16cid:durableId="1881741370">
    <w:abstractNumId w:val="15"/>
  </w:num>
  <w:num w:numId="19" w16cid:durableId="15884628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C2C"/>
    <w:rsid w:val="000001EF"/>
    <w:rsid w:val="00001F9F"/>
    <w:rsid w:val="00007322"/>
    <w:rsid w:val="00007728"/>
    <w:rsid w:val="0002201D"/>
    <w:rsid w:val="00024584"/>
    <w:rsid w:val="00024730"/>
    <w:rsid w:val="00026138"/>
    <w:rsid w:val="0005096E"/>
    <w:rsid w:val="00055E95"/>
    <w:rsid w:val="0007021F"/>
    <w:rsid w:val="00073035"/>
    <w:rsid w:val="00075D35"/>
    <w:rsid w:val="00081A82"/>
    <w:rsid w:val="00082FDC"/>
    <w:rsid w:val="00083D04"/>
    <w:rsid w:val="00087D4D"/>
    <w:rsid w:val="000966BC"/>
    <w:rsid w:val="000A248E"/>
    <w:rsid w:val="000A29A9"/>
    <w:rsid w:val="000A5D0B"/>
    <w:rsid w:val="000A6038"/>
    <w:rsid w:val="000A6131"/>
    <w:rsid w:val="000B1BB0"/>
    <w:rsid w:val="000B2BA5"/>
    <w:rsid w:val="000B3CCF"/>
    <w:rsid w:val="000B3D67"/>
    <w:rsid w:val="000D1682"/>
    <w:rsid w:val="000F2F8C"/>
    <w:rsid w:val="000F40CF"/>
    <w:rsid w:val="0010006E"/>
    <w:rsid w:val="001045A8"/>
    <w:rsid w:val="001054D8"/>
    <w:rsid w:val="001132F8"/>
    <w:rsid w:val="00114A91"/>
    <w:rsid w:val="0012486A"/>
    <w:rsid w:val="00126763"/>
    <w:rsid w:val="001271F2"/>
    <w:rsid w:val="00130136"/>
    <w:rsid w:val="00131A51"/>
    <w:rsid w:val="00135E66"/>
    <w:rsid w:val="001427E1"/>
    <w:rsid w:val="00142D98"/>
    <w:rsid w:val="001451EB"/>
    <w:rsid w:val="00147072"/>
    <w:rsid w:val="001601D6"/>
    <w:rsid w:val="00163668"/>
    <w:rsid w:val="0016687B"/>
    <w:rsid w:val="00171566"/>
    <w:rsid w:val="00174676"/>
    <w:rsid w:val="001755A8"/>
    <w:rsid w:val="00184014"/>
    <w:rsid w:val="00192003"/>
    <w:rsid w:val="00192008"/>
    <w:rsid w:val="001A06C2"/>
    <w:rsid w:val="001A134B"/>
    <w:rsid w:val="001A153F"/>
    <w:rsid w:val="001A27F4"/>
    <w:rsid w:val="001A3ECE"/>
    <w:rsid w:val="001A6818"/>
    <w:rsid w:val="001B3E5D"/>
    <w:rsid w:val="001C0E68"/>
    <w:rsid w:val="001C4B6F"/>
    <w:rsid w:val="001D0BF1"/>
    <w:rsid w:val="001D2A93"/>
    <w:rsid w:val="001E025B"/>
    <w:rsid w:val="001E3120"/>
    <w:rsid w:val="001E7E0C"/>
    <w:rsid w:val="001F02A3"/>
    <w:rsid w:val="001F0BB0"/>
    <w:rsid w:val="001F4E6D"/>
    <w:rsid w:val="001F6140"/>
    <w:rsid w:val="0020262C"/>
    <w:rsid w:val="00203573"/>
    <w:rsid w:val="0020597D"/>
    <w:rsid w:val="00213B4C"/>
    <w:rsid w:val="002253B0"/>
    <w:rsid w:val="002319AB"/>
    <w:rsid w:val="00236D54"/>
    <w:rsid w:val="00241372"/>
    <w:rsid w:val="00241D8C"/>
    <w:rsid w:val="00241FDB"/>
    <w:rsid w:val="002428BE"/>
    <w:rsid w:val="00243922"/>
    <w:rsid w:val="00246B65"/>
    <w:rsid w:val="0024720C"/>
    <w:rsid w:val="00251F45"/>
    <w:rsid w:val="00254DC9"/>
    <w:rsid w:val="002566FD"/>
    <w:rsid w:val="002617AE"/>
    <w:rsid w:val="0026263B"/>
    <w:rsid w:val="002638D0"/>
    <w:rsid w:val="002647D3"/>
    <w:rsid w:val="00275EAE"/>
    <w:rsid w:val="00293718"/>
    <w:rsid w:val="00294998"/>
    <w:rsid w:val="00297F18"/>
    <w:rsid w:val="002A01F7"/>
    <w:rsid w:val="002A0613"/>
    <w:rsid w:val="002A1945"/>
    <w:rsid w:val="002A613F"/>
    <w:rsid w:val="002A6393"/>
    <w:rsid w:val="002A71D7"/>
    <w:rsid w:val="002B2958"/>
    <w:rsid w:val="002B3FC8"/>
    <w:rsid w:val="002D23C5"/>
    <w:rsid w:val="002D4F9D"/>
    <w:rsid w:val="002D6137"/>
    <w:rsid w:val="002E26E6"/>
    <w:rsid w:val="002E7E61"/>
    <w:rsid w:val="002F05E5"/>
    <w:rsid w:val="002F1909"/>
    <w:rsid w:val="002F254D"/>
    <w:rsid w:val="002F30E4"/>
    <w:rsid w:val="002F3ABA"/>
    <w:rsid w:val="00307140"/>
    <w:rsid w:val="00316DFF"/>
    <w:rsid w:val="00322DE6"/>
    <w:rsid w:val="00325B57"/>
    <w:rsid w:val="00336056"/>
    <w:rsid w:val="003366BB"/>
    <w:rsid w:val="00336B25"/>
    <w:rsid w:val="00340EA6"/>
    <w:rsid w:val="003450E9"/>
    <w:rsid w:val="003533A9"/>
    <w:rsid w:val="003544A2"/>
    <w:rsid w:val="003544E1"/>
    <w:rsid w:val="00366398"/>
    <w:rsid w:val="00375B41"/>
    <w:rsid w:val="00376E24"/>
    <w:rsid w:val="00386147"/>
    <w:rsid w:val="003A0632"/>
    <w:rsid w:val="003A30E5"/>
    <w:rsid w:val="003A4A73"/>
    <w:rsid w:val="003A6ADF"/>
    <w:rsid w:val="003A6C7B"/>
    <w:rsid w:val="003B5928"/>
    <w:rsid w:val="003C0A58"/>
    <w:rsid w:val="003D380F"/>
    <w:rsid w:val="003D7D73"/>
    <w:rsid w:val="003E160D"/>
    <w:rsid w:val="003F1D5F"/>
    <w:rsid w:val="00405128"/>
    <w:rsid w:val="00406CFF"/>
    <w:rsid w:val="0041093F"/>
    <w:rsid w:val="004118AE"/>
    <w:rsid w:val="00413945"/>
    <w:rsid w:val="00416B25"/>
    <w:rsid w:val="00416BDE"/>
    <w:rsid w:val="00420592"/>
    <w:rsid w:val="004265AC"/>
    <w:rsid w:val="00427AFF"/>
    <w:rsid w:val="004319E0"/>
    <w:rsid w:val="0043348B"/>
    <w:rsid w:val="00437E8C"/>
    <w:rsid w:val="00440225"/>
    <w:rsid w:val="00445888"/>
    <w:rsid w:val="00451F71"/>
    <w:rsid w:val="004646F9"/>
    <w:rsid w:val="004726AF"/>
    <w:rsid w:val="004726BC"/>
    <w:rsid w:val="00474105"/>
    <w:rsid w:val="004742B0"/>
    <w:rsid w:val="004758B5"/>
    <w:rsid w:val="00480E6E"/>
    <w:rsid w:val="0048345C"/>
    <w:rsid w:val="00486277"/>
    <w:rsid w:val="00487633"/>
    <w:rsid w:val="00491738"/>
    <w:rsid w:val="00494CF6"/>
    <w:rsid w:val="00495F8D"/>
    <w:rsid w:val="004A1FAE"/>
    <w:rsid w:val="004A32FF"/>
    <w:rsid w:val="004B06EB"/>
    <w:rsid w:val="004B6AD0"/>
    <w:rsid w:val="004C1DC3"/>
    <w:rsid w:val="004C2D5D"/>
    <w:rsid w:val="004C33E1"/>
    <w:rsid w:val="004C56F9"/>
    <w:rsid w:val="004D1DC6"/>
    <w:rsid w:val="004E01EB"/>
    <w:rsid w:val="004E1BE3"/>
    <w:rsid w:val="004E2794"/>
    <w:rsid w:val="004E38FE"/>
    <w:rsid w:val="004E5D30"/>
    <w:rsid w:val="00501B69"/>
    <w:rsid w:val="00503FCD"/>
    <w:rsid w:val="005040E0"/>
    <w:rsid w:val="0050510B"/>
    <w:rsid w:val="00505632"/>
    <w:rsid w:val="00510392"/>
    <w:rsid w:val="00513E2A"/>
    <w:rsid w:val="0051663E"/>
    <w:rsid w:val="00523AB3"/>
    <w:rsid w:val="00526E2E"/>
    <w:rsid w:val="00536913"/>
    <w:rsid w:val="0054772A"/>
    <w:rsid w:val="00547E24"/>
    <w:rsid w:val="00554E2A"/>
    <w:rsid w:val="0055746E"/>
    <w:rsid w:val="0056407D"/>
    <w:rsid w:val="00566A35"/>
    <w:rsid w:val="0056701E"/>
    <w:rsid w:val="005740D7"/>
    <w:rsid w:val="00593AAF"/>
    <w:rsid w:val="00595366"/>
    <w:rsid w:val="00597262"/>
    <w:rsid w:val="00597D38"/>
    <w:rsid w:val="005A0D3F"/>
    <w:rsid w:val="005A0F26"/>
    <w:rsid w:val="005A17DA"/>
    <w:rsid w:val="005A1B10"/>
    <w:rsid w:val="005A6850"/>
    <w:rsid w:val="005B1B1B"/>
    <w:rsid w:val="005B46C1"/>
    <w:rsid w:val="005B5965"/>
    <w:rsid w:val="005B715D"/>
    <w:rsid w:val="005C490B"/>
    <w:rsid w:val="005C5932"/>
    <w:rsid w:val="005C5BFE"/>
    <w:rsid w:val="005C6E83"/>
    <w:rsid w:val="005D359E"/>
    <w:rsid w:val="005D3CA7"/>
    <w:rsid w:val="005D4CC1"/>
    <w:rsid w:val="005D6F08"/>
    <w:rsid w:val="005F34BC"/>
    <w:rsid w:val="005F3688"/>
    <w:rsid w:val="005F4B91"/>
    <w:rsid w:val="005F55D2"/>
    <w:rsid w:val="005F7662"/>
    <w:rsid w:val="006008F7"/>
    <w:rsid w:val="00601009"/>
    <w:rsid w:val="006024C7"/>
    <w:rsid w:val="006106DC"/>
    <w:rsid w:val="00616847"/>
    <w:rsid w:val="00617508"/>
    <w:rsid w:val="0062312F"/>
    <w:rsid w:val="00625F2C"/>
    <w:rsid w:val="006358C1"/>
    <w:rsid w:val="00640A17"/>
    <w:rsid w:val="00650316"/>
    <w:rsid w:val="00652BB8"/>
    <w:rsid w:val="006618E9"/>
    <w:rsid w:val="00663086"/>
    <w:rsid w:val="0067027D"/>
    <w:rsid w:val="006764D6"/>
    <w:rsid w:val="00680456"/>
    <w:rsid w:val="0068194B"/>
    <w:rsid w:val="00687CCA"/>
    <w:rsid w:val="00692703"/>
    <w:rsid w:val="006A1962"/>
    <w:rsid w:val="006A24D9"/>
    <w:rsid w:val="006A44B4"/>
    <w:rsid w:val="006B2A49"/>
    <w:rsid w:val="006B36BB"/>
    <w:rsid w:val="006B5D48"/>
    <w:rsid w:val="006B7D7B"/>
    <w:rsid w:val="006C1A5E"/>
    <w:rsid w:val="006C5F95"/>
    <w:rsid w:val="006D0DB5"/>
    <w:rsid w:val="006E1507"/>
    <w:rsid w:val="006E1BB0"/>
    <w:rsid w:val="006E7BB1"/>
    <w:rsid w:val="006E7FE4"/>
    <w:rsid w:val="006F321E"/>
    <w:rsid w:val="0070406E"/>
    <w:rsid w:val="00712D8B"/>
    <w:rsid w:val="00723A81"/>
    <w:rsid w:val="007273B7"/>
    <w:rsid w:val="00733E0A"/>
    <w:rsid w:val="00735DFC"/>
    <w:rsid w:val="0074092E"/>
    <w:rsid w:val="0074403D"/>
    <w:rsid w:val="00746D44"/>
    <w:rsid w:val="007515ED"/>
    <w:rsid w:val="007538DC"/>
    <w:rsid w:val="00754C2C"/>
    <w:rsid w:val="0075617B"/>
    <w:rsid w:val="00756798"/>
    <w:rsid w:val="00757803"/>
    <w:rsid w:val="0076560D"/>
    <w:rsid w:val="007657F7"/>
    <w:rsid w:val="00765EEA"/>
    <w:rsid w:val="00767A5D"/>
    <w:rsid w:val="00776143"/>
    <w:rsid w:val="00777A49"/>
    <w:rsid w:val="00787EA3"/>
    <w:rsid w:val="0079206B"/>
    <w:rsid w:val="00796076"/>
    <w:rsid w:val="007A3224"/>
    <w:rsid w:val="007A7D90"/>
    <w:rsid w:val="007B1E18"/>
    <w:rsid w:val="007B37C0"/>
    <w:rsid w:val="007C0566"/>
    <w:rsid w:val="007C4A5F"/>
    <w:rsid w:val="007C606B"/>
    <w:rsid w:val="007C78C4"/>
    <w:rsid w:val="007D6F11"/>
    <w:rsid w:val="007E0583"/>
    <w:rsid w:val="007E2554"/>
    <w:rsid w:val="007E344D"/>
    <w:rsid w:val="007E6A61"/>
    <w:rsid w:val="007F5167"/>
    <w:rsid w:val="007F68E6"/>
    <w:rsid w:val="00801140"/>
    <w:rsid w:val="00803206"/>
    <w:rsid w:val="00803404"/>
    <w:rsid w:val="00807A7D"/>
    <w:rsid w:val="00813FDA"/>
    <w:rsid w:val="008202CA"/>
    <w:rsid w:val="00827BEA"/>
    <w:rsid w:val="00834955"/>
    <w:rsid w:val="00834BAC"/>
    <w:rsid w:val="008466BE"/>
    <w:rsid w:val="00854BF6"/>
    <w:rsid w:val="00855B59"/>
    <w:rsid w:val="00857F2C"/>
    <w:rsid w:val="00860461"/>
    <w:rsid w:val="0086487C"/>
    <w:rsid w:val="00867FFA"/>
    <w:rsid w:val="00870B20"/>
    <w:rsid w:val="00880A44"/>
    <w:rsid w:val="00881D97"/>
    <w:rsid w:val="008829F8"/>
    <w:rsid w:val="00885897"/>
    <w:rsid w:val="0089474C"/>
    <w:rsid w:val="008A1692"/>
    <w:rsid w:val="008A6538"/>
    <w:rsid w:val="008A6FD7"/>
    <w:rsid w:val="008C0461"/>
    <w:rsid w:val="008C3E89"/>
    <w:rsid w:val="008C4299"/>
    <w:rsid w:val="008C7056"/>
    <w:rsid w:val="008D30A4"/>
    <w:rsid w:val="008E1906"/>
    <w:rsid w:val="008F3B14"/>
    <w:rsid w:val="008F5334"/>
    <w:rsid w:val="008F7696"/>
    <w:rsid w:val="008F7ED5"/>
    <w:rsid w:val="0090090E"/>
    <w:rsid w:val="00901899"/>
    <w:rsid w:val="009033D1"/>
    <w:rsid w:val="0090344B"/>
    <w:rsid w:val="00905715"/>
    <w:rsid w:val="00911D83"/>
    <w:rsid w:val="009128B3"/>
    <w:rsid w:val="0091321E"/>
    <w:rsid w:val="00913946"/>
    <w:rsid w:val="00925C16"/>
    <w:rsid w:val="0092726B"/>
    <w:rsid w:val="00927798"/>
    <w:rsid w:val="00935EB0"/>
    <w:rsid w:val="009361BA"/>
    <w:rsid w:val="00942199"/>
    <w:rsid w:val="00944F78"/>
    <w:rsid w:val="00947136"/>
    <w:rsid w:val="009510E7"/>
    <w:rsid w:val="00952C89"/>
    <w:rsid w:val="009571D8"/>
    <w:rsid w:val="00957356"/>
    <w:rsid w:val="0096026C"/>
    <w:rsid w:val="00960E8D"/>
    <w:rsid w:val="00963DB5"/>
    <w:rsid w:val="009650EA"/>
    <w:rsid w:val="00965B08"/>
    <w:rsid w:val="00973E58"/>
    <w:rsid w:val="0097790C"/>
    <w:rsid w:val="0098104A"/>
    <w:rsid w:val="00981444"/>
    <w:rsid w:val="0098506E"/>
    <w:rsid w:val="0098590E"/>
    <w:rsid w:val="00990388"/>
    <w:rsid w:val="00991A14"/>
    <w:rsid w:val="00995DDC"/>
    <w:rsid w:val="009A44CE"/>
    <w:rsid w:val="009A6791"/>
    <w:rsid w:val="009B653D"/>
    <w:rsid w:val="009C4DFC"/>
    <w:rsid w:val="009C65C2"/>
    <w:rsid w:val="009D02C8"/>
    <w:rsid w:val="009D44F8"/>
    <w:rsid w:val="009E2953"/>
    <w:rsid w:val="009E3160"/>
    <w:rsid w:val="009F1664"/>
    <w:rsid w:val="009F220C"/>
    <w:rsid w:val="009F3B05"/>
    <w:rsid w:val="009F47A1"/>
    <w:rsid w:val="009F4931"/>
    <w:rsid w:val="00A00E2F"/>
    <w:rsid w:val="00A04647"/>
    <w:rsid w:val="00A14534"/>
    <w:rsid w:val="00A16106"/>
    <w:rsid w:val="00A16DAA"/>
    <w:rsid w:val="00A22143"/>
    <w:rsid w:val="00A23B7C"/>
    <w:rsid w:val="00A24162"/>
    <w:rsid w:val="00A25023"/>
    <w:rsid w:val="00A270EA"/>
    <w:rsid w:val="00A34BA2"/>
    <w:rsid w:val="00A35F17"/>
    <w:rsid w:val="00A36F27"/>
    <w:rsid w:val="00A42CD1"/>
    <w:rsid w:val="00A42E32"/>
    <w:rsid w:val="00A46099"/>
    <w:rsid w:val="00A46E63"/>
    <w:rsid w:val="00A5089F"/>
    <w:rsid w:val="00A51DC5"/>
    <w:rsid w:val="00A53DE1"/>
    <w:rsid w:val="00A56B93"/>
    <w:rsid w:val="00A56C7D"/>
    <w:rsid w:val="00A615E1"/>
    <w:rsid w:val="00A73D4F"/>
    <w:rsid w:val="00A755E8"/>
    <w:rsid w:val="00A766B3"/>
    <w:rsid w:val="00A76E07"/>
    <w:rsid w:val="00A919E3"/>
    <w:rsid w:val="00A91C8B"/>
    <w:rsid w:val="00A93A5D"/>
    <w:rsid w:val="00A96629"/>
    <w:rsid w:val="00AB32F8"/>
    <w:rsid w:val="00AB610B"/>
    <w:rsid w:val="00AB6F1B"/>
    <w:rsid w:val="00AC57D4"/>
    <w:rsid w:val="00AC7721"/>
    <w:rsid w:val="00AD360E"/>
    <w:rsid w:val="00AD40FB"/>
    <w:rsid w:val="00AD782D"/>
    <w:rsid w:val="00AE2126"/>
    <w:rsid w:val="00AE7650"/>
    <w:rsid w:val="00AF20EA"/>
    <w:rsid w:val="00AF4ABD"/>
    <w:rsid w:val="00AF5E15"/>
    <w:rsid w:val="00B0650C"/>
    <w:rsid w:val="00B10EBE"/>
    <w:rsid w:val="00B12C2C"/>
    <w:rsid w:val="00B133F1"/>
    <w:rsid w:val="00B204F8"/>
    <w:rsid w:val="00B21362"/>
    <w:rsid w:val="00B236F1"/>
    <w:rsid w:val="00B25104"/>
    <w:rsid w:val="00B41F7E"/>
    <w:rsid w:val="00B4233F"/>
    <w:rsid w:val="00B43E0C"/>
    <w:rsid w:val="00B50F99"/>
    <w:rsid w:val="00B51D1B"/>
    <w:rsid w:val="00B540F4"/>
    <w:rsid w:val="00B5434F"/>
    <w:rsid w:val="00B57D57"/>
    <w:rsid w:val="00B60FD0"/>
    <w:rsid w:val="00B622DF"/>
    <w:rsid w:val="00B6332A"/>
    <w:rsid w:val="00B81760"/>
    <w:rsid w:val="00B8494C"/>
    <w:rsid w:val="00B91CF0"/>
    <w:rsid w:val="00B929BC"/>
    <w:rsid w:val="00B94820"/>
    <w:rsid w:val="00BA1546"/>
    <w:rsid w:val="00BB04DA"/>
    <w:rsid w:val="00BB4E51"/>
    <w:rsid w:val="00BD3DFC"/>
    <w:rsid w:val="00BD431F"/>
    <w:rsid w:val="00BE216D"/>
    <w:rsid w:val="00BE423E"/>
    <w:rsid w:val="00BE6E7C"/>
    <w:rsid w:val="00BF0370"/>
    <w:rsid w:val="00BF34AB"/>
    <w:rsid w:val="00BF3AF3"/>
    <w:rsid w:val="00BF5B24"/>
    <w:rsid w:val="00BF61AC"/>
    <w:rsid w:val="00BF7557"/>
    <w:rsid w:val="00BF7D28"/>
    <w:rsid w:val="00C0184C"/>
    <w:rsid w:val="00C1334E"/>
    <w:rsid w:val="00C16F28"/>
    <w:rsid w:val="00C232AB"/>
    <w:rsid w:val="00C40261"/>
    <w:rsid w:val="00C41EE8"/>
    <w:rsid w:val="00C44F86"/>
    <w:rsid w:val="00C47FA6"/>
    <w:rsid w:val="00C5085C"/>
    <w:rsid w:val="00C535E8"/>
    <w:rsid w:val="00C57FC6"/>
    <w:rsid w:val="00C6516D"/>
    <w:rsid w:val="00C66687"/>
    <w:rsid w:val="00C66A7D"/>
    <w:rsid w:val="00C67E81"/>
    <w:rsid w:val="00C71060"/>
    <w:rsid w:val="00C76EE8"/>
    <w:rsid w:val="00C772C8"/>
    <w:rsid w:val="00C779DA"/>
    <w:rsid w:val="00C814F7"/>
    <w:rsid w:val="00C82BBA"/>
    <w:rsid w:val="00C82C0E"/>
    <w:rsid w:val="00C85846"/>
    <w:rsid w:val="00C9535E"/>
    <w:rsid w:val="00C9562C"/>
    <w:rsid w:val="00CA4B4D"/>
    <w:rsid w:val="00CB35C3"/>
    <w:rsid w:val="00CD323D"/>
    <w:rsid w:val="00CE4030"/>
    <w:rsid w:val="00CE64B3"/>
    <w:rsid w:val="00CF1A49"/>
    <w:rsid w:val="00D01D13"/>
    <w:rsid w:val="00D0630C"/>
    <w:rsid w:val="00D07B90"/>
    <w:rsid w:val="00D10B3A"/>
    <w:rsid w:val="00D22D18"/>
    <w:rsid w:val="00D243A9"/>
    <w:rsid w:val="00D261AF"/>
    <w:rsid w:val="00D27C20"/>
    <w:rsid w:val="00D305E5"/>
    <w:rsid w:val="00D33A93"/>
    <w:rsid w:val="00D37CD3"/>
    <w:rsid w:val="00D415FF"/>
    <w:rsid w:val="00D52E0C"/>
    <w:rsid w:val="00D66A52"/>
    <w:rsid w:val="00D66EFA"/>
    <w:rsid w:val="00D72A2D"/>
    <w:rsid w:val="00D73016"/>
    <w:rsid w:val="00D75E21"/>
    <w:rsid w:val="00D81611"/>
    <w:rsid w:val="00D92E32"/>
    <w:rsid w:val="00D9421B"/>
    <w:rsid w:val="00D94AAB"/>
    <w:rsid w:val="00D9521A"/>
    <w:rsid w:val="00D9691E"/>
    <w:rsid w:val="00DA0883"/>
    <w:rsid w:val="00DA3914"/>
    <w:rsid w:val="00DA59AA"/>
    <w:rsid w:val="00DB6915"/>
    <w:rsid w:val="00DB7E1E"/>
    <w:rsid w:val="00DC1B78"/>
    <w:rsid w:val="00DC27EF"/>
    <w:rsid w:val="00DC2A2F"/>
    <w:rsid w:val="00DC600B"/>
    <w:rsid w:val="00DD6F04"/>
    <w:rsid w:val="00DE0FAA"/>
    <w:rsid w:val="00DE136D"/>
    <w:rsid w:val="00DE18F0"/>
    <w:rsid w:val="00DE3B82"/>
    <w:rsid w:val="00DE579A"/>
    <w:rsid w:val="00DE5BD5"/>
    <w:rsid w:val="00DE6534"/>
    <w:rsid w:val="00DF4442"/>
    <w:rsid w:val="00DF4D6C"/>
    <w:rsid w:val="00E01923"/>
    <w:rsid w:val="00E01BC1"/>
    <w:rsid w:val="00E03B05"/>
    <w:rsid w:val="00E05EFE"/>
    <w:rsid w:val="00E14498"/>
    <w:rsid w:val="00E2397A"/>
    <w:rsid w:val="00E254DB"/>
    <w:rsid w:val="00E25649"/>
    <w:rsid w:val="00E25D8A"/>
    <w:rsid w:val="00E300FC"/>
    <w:rsid w:val="00E34E1B"/>
    <w:rsid w:val="00E362DB"/>
    <w:rsid w:val="00E42BDB"/>
    <w:rsid w:val="00E47B2C"/>
    <w:rsid w:val="00E47F55"/>
    <w:rsid w:val="00E5632B"/>
    <w:rsid w:val="00E5642A"/>
    <w:rsid w:val="00E64532"/>
    <w:rsid w:val="00E70240"/>
    <w:rsid w:val="00E71C1C"/>
    <w:rsid w:val="00E71E6B"/>
    <w:rsid w:val="00E72921"/>
    <w:rsid w:val="00E81CC5"/>
    <w:rsid w:val="00E85A87"/>
    <w:rsid w:val="00E85B4A"/>
    <w:rsid w:val="00E9528E"/>
    <w:rsid w:val="00EA0F93"/>
    <w:rsid w:val="00EA5099"/>
    <w:rsid w:val="00EC1351"/>
    <w:rsid w:val="00EC3B42"/>
    <w:rsid w:val="00EC4621"/>
    <w:rsid w:val="00EC4CBF"/>
    <w:rsid w:val="00ED7289"/>
    <w:rsid w:val="00EE2CA8"/>
    <w:rsid w:val="00EE5DB8"/>
    <w:rsid w:val="00EF17E8"/>
    <w:rsid w:val="00EF51D9"/>
    <w:rsid w:val="00F031CD"/>
    <w:rsid w:val="00F03EFF"/>
    <w:rsid w:val="00F130DD"/>
    <w:rsid w:val="00F17E60"/>
    <w:rsid w:val="00F23D7A"/>
    <w:rsid w:val="00F24884"/>
    <w:rsid w:val="00F26A28"/>
    <w:rsid w:val="00F26AAE"/>
    <w:rsid w:val="00F43081"/>
    <w:rsid w:val="00F436D4"/>
    <w:rsid w:val="00F476C4"/>
    <w:rsid w:val="00F47CAD"/>
    <w:rsid w:val="00F51265"/>
    <w:rsid w:val="00F5247B"/>
    <w:rsid w:val="00F54D33"/>
    <w:rsid w:val="00F61DF9"/>
    <w:rsid w:val="00F81960"/>
    <w:rsid w:val="00F824FB"/>
    <w:rsid w:val="00F84CED"/>
    <w:rsid w:val="00F84E2C"/>
    <w:rsid w:val="00F8769D"/>
    <w:rsid w:val="00F9350C"/>
    <w:rsid w:val="00F94D20"/>
    <w:rsid w:val="00F94EB5"/>
    <w:rsid w:val="00F9624D"/>
    <w:rsid w:val="00FA4D69"/>
    <w:rsid w:val="00FA639E"/>
    <w:rsid w:val="00FB0007"/>
    <w:rsid w:val="00FB0DC5"/>
    <w:rsid w:val="00FB200B"/>
    <w:rsid w:val="00FB2272"/>
    <w:rsid w:val="00FB2E94"/>
    <w:rsid w:val="00FB2EB7"/>
    <w:rsid w:val="00FB31C1"/>
    <w:rsid w:val="00FB58F2"/>
    <w:rsid w:val="00FC511F"/>
    <w:rsid w:val="00FC6AEA"/>
    <w:rsid w:val="00FC6B86"/>
    <w:rsid w:val="00FD2C08"/>
    <w:rsid w:val="00FD3D13"/>
    <w:rsid w:val="00FD6CB7"/>
    <w:rsid w:val="00FE0C43"/>
    <w:rsid w:val="00FE55A2"/>
    <w:rsid w:val="00FF0104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EE1C"/>
  <w15:chartTrackingRefBased/>
  <w15:docId w15:val="{91AD2734-71F1-4655-B940-41D7A584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D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active">
    <w:name w:val="active"/>
    <w:basedOn w:val="Normal"/>
    <w:rsid w:val="00867FF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3">
    <w:name w:val="h3"/>
    <w:basedOn w:val="DefaultParagraphFont"/>
    <w:rsid w:val="00867FFA"/>
  </w:style>
  <w:style w:type="character" w:customStyle="1" w:styleId="field">
    <w:name w:val="field"/>
    <w:basedOn w:val="DefaultParagraphFont"/>
    <w:rsid w:val="00867FFA"/>
  </w:style>
  <w:style w:type="character" w:customStyle="1" w:styleId="paddedline">
    <w:name w:val="paddedline"/>
    <w:basedOn w:val="DefaultParagraphFont"/>
    <w:rsid w:val="00867FFA"/>
  </w:style>
  <w:style w:type="character" w:customStyle="1" w:styleId="jobtitle">
    <w:name w:val="jobtitle"/>
    <w:basedOn w:val="DefaultParagraphFont"/>
    <w:rsid w:val="00867FFA"/>
  </w:style>
  <w:style w:type="character" w:customStyle="1" w:styleId="jobdates">
    <w:name w:val="jobdates"/>
    <w:basedOn w:val="DefaultParagraphFont"/>
    <w:rsid w:val="00867FFA"/>
  </w:style>
  <w:style w:type="character" w:customStyle="1" w:styleId="companyname">
    <w:name w:val="companyname"/>
    <w:basedOn w:val="DefaultParagraphFont"/>
    <w:rsid w:val="00867FFA"/>
  </w:style>
  <w:style w:type="character" w:customStyle="1" w:styleId="jobline">
    <w:name w:val="jobline"/>
    <w:basedOn w:val="DefaultParagraphFont"/>
    <w:rsid w:val="00867FFA"/>
  </w:style>
  <w:style w:type="character" w:customStyle="1" w:styleId="vanity-namedomain">
    <w:name w:val="vanity-name__domain"/>
    <w:basedOn w:val="DefaultParagraphFont"/>
    <w:rsid w:val="00DA0883"/>
  </w:style>
  <w:style w:type="character" w:customStyle="1" w:styleId="vanity-namedisplay-name">
    <w:name w:val="vanity-name__display-name"/>
    <w:basedOn w:val="DefaultParagraphFont"/>
    <w:rsid w:val="00DA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8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864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2701">
                      <w:marLeft w:val="0"/>
                      <w:marRight w:val="0"/>
                      <w:marTop w:val="0"/>
                      <w:marBottom w:val="6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9206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9958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1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4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824892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79625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6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30034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5601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7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53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0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9BE7F5FBB249F5B9687EDE8673B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8DEB-E135-4335-AA8D-E283C4283126}"/>
      </w:docPartPr>
      <w:docPartBody>
        <w:p w:rsidR="005D440C" w:rsidRDefault="002C4184">
          <w:pPr>
            <w:pStyle w:val="E59BE7F5FBB249F5B9687EDE8673B7EC"/>
          </w:pPr>
          <w:r w:rsidRPr="00CF1A49">
            <w:t>Experience</w:t>
          </w:r>
        </w:p>
      </w:docPartBody>
    </w:docPart>
    <w:docPart>
      <w:docPartPr>
        <w:name w:val="24FF72962A5C49ED9001503866D9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2221A-9462-489F-9D1C-8AE4F73F246A}"/>
      </w:docPartPr>
      <w:docPartBody>
        <w:p w:rsidR="005D440C" w:rsidRDefault="002C4184">
          <w:pPr>
            <w:pStyle w:val="24FF72962A5C49ED9001503866D9E307"/>
          </w:pPr>
          <w:r w:rsidRPr="00CF1A49">
            <w:t>Skills</w:t>
          </w:r>
        </w:p>
      </w:docPartBody>
    </w:docPart>
    <w:docPart>
      <w:docPartPr>
        <w:name w:val="0EEAAE4A405D394189A30799FF6F8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DC659-6A49-D740-91D7-33BA1B615102}"/>
      </w:docPartPr>
      <w:docPartBody>
        <w:p w:rsidR="00F16196" w:rsidRDefault="00C74E12" w:rsidP="00C74E12">
          <w:pPr>
            <w:pStyle w:val="0EEAAE4A405D394189A30799FF6F8B1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8B1"/>
    <w:rsid w:val="000F7CA6"/>
    <w:rsid w:val="001416F1"/>
    <w:rsid w:val="00183CB5"/>
    <w:rsid w:val="00251EE1"/>
    <w:rsid w:val="0027152B"/>
    <w:rsid w:val="002A14B0"/>
    <w:rsid w:val="002C4184"/>
    <w:rsid w:val="002E0B8C"/>
    <w:rsid w:val="00337FC2"/>
    <w:rsid w:val="005738B1"/>
    <w:rsid w:val="005D440C"/>
    <w:rsid w:val="00765F08"/>
    <w:rsid w:val="007E47E4"/>
    <w:rsid w:val="008420CA"/>
    <w:rsid w:val="00B11628"/>
    <w:rsid w:val="00C74E12"/>
    <w:rsid w:val="00CA6A6A"/>
    <w:rsid w:val="00CD237B"/>
    <w:rsid w:val="00D01979"/>
    <w:rsid w:val="00DA5728"/>
    <w:rsid w:val="00ED131C"/>
    <w:rsid w:val="00F1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59BE7F5FBB249F5B9687EDE8673B7EC">
    <w:name w:val="E59BE7F5FBB249F5B9687EDE8673B7EC"/>
  </w:style>
  <w:style w:type="character" w:styleId="SubtleReference">
    <w:name w:val="Subtle Reference"/>
    <w:basedOn w:val="DefaultParagraphFont"/>
    <w:uiPriority w:val="10"/>
    <w:qFormat/>
    <w:rsid w:val="005738B1"/>
    <w:rPr>
      <w:b/>
      <w:caps w:val="0"/>
      <w:smallCaps/>
      <w:color w:val="595959" w:themeColor="text1" w:themeTint="A6"/>
    </w:rPr>
  </w:style>
  <w:style w:type="paragraph" w:customStyle="1" w:styleId="24FF72962A5C49ED9001503866D9E307">
    <w:name w:val="24FF72962A5C49ED9001503866D9E307"/>
  </w:style>
  <w:style w:type="paragraph" w:customStyle="1" w:styleId="0EEAAE4A405D394189A30799FF6F8B1A">
    <w:name w:val="0EEAAE4A405D394189A30799FF6F8B1A"/>
    <w:rsid w:val="00C74E12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</TotalTime>
  <Pages>2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Aemilee Ziganti</cp:lastModifiedBy>
  <cp:revision>3</cp:revision>
  <cp:lastPrinted>2023-02-16T19:40:00Z</cp:lastPrinted>
  <dcterms:created xsi:type="dcterms:W3CDTF">2023-02-16T19:39:00Z</dcterms:created>
  <dcterms:modified xsi:type="dcterms:W3CDTF">2023-02-16T19:40:00Z</dcterms:modified>
  <cp:category/>
</cp:coreProperties>
</file>